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AE504" w14:textId="77777777" w:rsidR="00F60AB4" w:rsidRPr="000A2BB4" w:rsidRDefault="00BA436B" w:rsidP="00750966">
      <w:pPr>
        <w:pStyle w:val="Ttulo"/>
        <w:jc w:val="both"/>
      </w:pPr>
      <w:r>
        <w:rPr>
          <w:lang w:val="es-ES_tradnl" w:eastAsia="es-ES_tradnl"/>
        </w:rPr>
        <w:drawing>
          <wp:anchor distT="0" distB="0" distL="114300" distR="114300" simplePos="0" relativeHeight="251696128" behindDoc="0" locked="0" layoutInCell="1" allowOverlap="1" wp14:anchorId="1E295520" wp14:editId="38051B74">
            <wp:simplePos x="0" y="0"/>
            <wp:positionH relativeFrom="page">
              <wp:posOffset>-668655</wp:posOffset>
            </wp:positionH>
            <wp:positionV relativeFrom="margin">
              <wp:posOffset>-1858645</wp:posOffset>
            </wp:positionV>
            <wp:extent cx="5400040" cy="444690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rculos_Mesa de trabajo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07564" w14:textId="77777777" w:rsidR="00F60AB4" w:rsidRPr="000A2BB4" w:rsidRDefault="00F60AB4" w:rsidP="00750966">
      <w:pPr>
        <w:jc w:val="both"/>
      </w:pPr>
      <w:bookmarkStart w:id="0" w:name="_Hlk519587368"/>
      <w:r w:rsidRPr="000A2BB4">
        <w:t xml:space="preserve"> </w:t>
      </w:r>
    </w:p>
    <w:p w14:paraId="091433E1" w14:textId="77777777" w:rsidR="00F60AB4" w:rsidRDefault="00F60AB4" w:rsidP="00750966">
      <w:pPr>
        <w:jc w:val="both"/>
      </w:pPr>
    </w:p>
    <w:p w14:paraId="6716FB34" w14:textId="77777777" w:rsidR="00F60AB4" w:rsidRDefault="00F60AB4" w:rsidP="00750966">
      <w:pPr>
        <w:jc w:val="both"/>
      </w:pPr>
    </w:p>
    <w:p w14:paraId="77AFEA21" w14:textId="77777777" w:rsidR="00F60AB4" w:rsidRDefault="00F60AB4" w:rsidP="00750966">
      <w:pPr>
        <w:jc w:val="both"/>
      </w:pPr>
    </w:p>
    <w:p w14:paraId="32B5F7F0" w14:textId="77777777" w:rsidR="00F60AB4" w:rsidRDefault="00F60AB4" w:rsidP="00750966">
      <w:pPr>
        <w:jc w:val="both"/>
      </w:pPr>
    </w:p>
    <w:p w14:paraId="09F58716" w14:textId="77777777" w:rsidR="00F60AB4" w:rsidRDefault="00F60AB4" w:rsidP="00750966">
      <w:pPr>
        <w:jc w:val="both"/>
      </w:pPr>
    </w:p>
    <w:p w14:paraId="2B4C02C0" w14:textId="77777777" w:rsidR="005C2089" w:rsidRDefault="005C2089" w:rsidP="00750966">
      <w:pPr>
        <w:jc w:val="both"/>
      </w:pPr>
    </w:p>
    <w:p w14:paraId="1E125C97" w14:textId="77777777" w:rsidR="005C2089" w:rsidRDefault="005C2089" w:rsidP="00750966">
      <w:pPr>
        <w:jc w:val="both"/>
      </w:pPr>
    </w:p>
    <w:p w14:paraId="4176C25B" w14:textId="77777777" w:rsidR="008D408A" w:rsidRDefault="008D408A" w:rsidP="00750966">
      <w:pPr>
        <w:jc w:val="both"/>
      </w:pPr>
    </w:p>
    <w:p w14:paraId="040AEB10" w14:textId="77777777" w:rsidR="005C2089" w:rsidRDefault="005C2089" w:rsidP="00750966">
      <w:pPr>
        <w:jc w:val="both"/>
      </w:pPr>
    </w:p>
    <w:p w14:paraId="31E87BA9" w14:textId="77777777" w:rsidR="00F60AB4" w:rsidRPr="000A2BB4" w:rsidRDefault="00F60AB4" w:rsidP="00750966">
      <w:pPr>
        <w:pStyle w:val="SaluticSubtitulofecha"/>
        <w:jc w:val="both"/>
      </w:pPr>
    </w:p>
    <w:bookmarkEnd w:id="0"/>
    <w:p w14:paraId="3EDCDABC" w14:textId="77777777" w:rsidR="002240A9" w:rsidRPr="000A2BB4" w:rsidRDefault="002904B1" w:rsidP="00C804B3"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93DB74E" wp14:editId="3FADF464">
                <wp:simplePos x="0" y="0"/>
                <wp:positionH relativeFrom="margin">
                  <wp:align>left</wp:align>
                </wp:positionH>
                <wp:positionV relativeFrom="margin">
                  <wp:posOffset>5024755</wp:posOffset>
                </wp:positionV>
                <wp:extent cx="5391150" cy="30162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01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590549470"/>
                              <w:date>
                                <w:dateFormat w:val="d' de 'MMMM' de '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406442D" w14:textId="47BA8D73" w:rsidR="00551E9A" w:rsidRPr="000A2BB4" w:rsidRDefault="008A1261" w:rsidP="009A7DCD">
                                <w:pPr>
                                  <w:pStyle w:val="SaluticSubtitulofecha"/>
                                </w:pPr>
                                <w:r>
                                  <w:t>2</w:t>
                                </w:r>
                                <w:r w:rsidR="00E70A77">
                                  <w:t>9</w:t>
                                </w:r>
                                <w:r>
                                  <w:t xml:space="preserve"> de enero de 2025</w:t>
                                </w:r>
                              </w:p>
                            </w:sdtContent>
                          </w:sdt>
                          <w:p w14:paraId="5F726224" w14:textId="177E3465" w:rsidR="00551E9A" w:rsidRPr="000A2BB4" w:rsidRDefault="00000000" w:rsidP="009A7DCD">
                            <w:pPr>
                              <w:pStyle w:val="Ttulo"/>
                            </w:pPr>
                            <w:sdt>
                              <w:sdtPr>
                                <w:rPr>
                                  <w:sz w:val="44"/>
                                  <w:szCs w:val="44"/>
                                </w:rPr>
                                <w:alias w:val="Título"/>
                                <w:tag w:val=""/>
                                <w:id w:val="-30184544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70A77">
                                  <w:rPr>
                                    <w:sz w:val="44"/>
                                    <w:szCs w:val="44"/>
                                  </w:rPr>
                                  <w:t>Staffy: Modelo de datos</w:t>
                                </w:r>
                              </w:sdtContent>
                            </w:sdt>
                          </w:p>
                          <w:p w14:paraId="422BD938" w14:textId="77777777" w:rsidR="00551E9A" w:rsidRPr="000A2BB4" w:rsidRDefault="00000000" w:rsidP="009A7DCD">
                            <w:pPr>
                              <w:pStyle w:val="SaluticSubtitulosecundario"/>
                            </w:pPr>
                            <w:sdt>
                              <w:sdtPr>
                                <w:alias w:val="Compañía"/>
                                <w:tag w:val=""/>
                                <w:id w:val="668295794"/>
                                <w:placeholder>
                                  <w:docPart w:val="5D201FAB6D5E4A8286917E07AA40C0A8"/>
                                </w:placeholder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37B36">
                                  <w:t>Salutic</w:t>
                                </w:r>
                              </w:sdtContent>
                            </w:sdt>
                          </w:p>
                          <w:p w14:paraId="27390087" w14:textId="77777777" w:rsidR="00551E9A" w:rsidRDefault="00551E9A" w:rsidP="009A7DCD">
                            <w:pPr>
                              <w:pStyle w:val="SaluticSubtitulosecundario"/>
                            </w:pPr>
                          </w:p>
                          <w:p w14:paraId="50D603F3" w14:textId="61127474" w:rsidR="00551E9A" w:rsidRDefault="00000000" w:rsidP="009A7DCD">
                            <w:pPr>
                              <w:pStyle w:val="SaluticSubtitulofecha"/>
                            </w:pPr>
                            <w:sdt>
                              <w:sdtPr>
                                <w:alias w:val="Categoría"/>
                                <w:tag w:val=""/>
                                <w:id w:val="13654159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="00081355">
                                  <w:t xml:space="preserve">     </w:t>
                                </w:r>
                              </w:sdtContent>
                            </w:sdt>
                            <w:r w:rsidR="00551E9A" w:rsidRPr="00FF5CA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DB7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95.65pt;width:424.5pt;height:237.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" filled="f" stroked="f">
                <v:textbox>
                  <w:txbxContent>
                    <w:sdt>
                      <w:sdtPr>
                        <w:id w:val="-590549470"/>
                        <w:date>
                          <w:dateFormat w:val="d' de 'MMMM' de '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6406442D" w14:textId="47BA8D73" w:rsidR="00551E9A" w:rsidRPr="000A2BB4" w:rsidRDefault="008A1261" w:rsidP="009A7DCD">
                          <w:pPr>
                            <w:pStyle w:val="SaluticSubtitulofecha"/>
                          </w:pPr>
                          <w:r>
                            <w:t>2</w:t>
                          </w:r>
                          <w:r w:rsidR="00E70A77">
                            <w:t>9</w:t>
                          </w:r>
                          <w:r>
                            <w:t xml:space="preserve"> de enero de 2025</w:t>
                          </w:r>
                        </w:p>
                      </w:sdtContent>
                    </w:sdt>
                    <w:p w14:paraId="5F726224" w14:textId="177E3465" w:rsidR="00551E9A" w:rsidRPr="000A2BB4" w:rsidRDefault="00000000" w:rsidP="009A7DCD">
                      <w:pPr>
                        <w:pStyle w:val="Ttulo"/>
                      </w:pPr>
                      <w:sdt>
                        <w:sdtPr>
                          <w:rPr>
                            <w:sz w:val="44"/>
                            <w:szCs w:val="44"/>
                          </w:rPr>
                          <w:alias w:val="Título"/>
                          <w:tag w:val=""/>
                          <w:id w:val="-30184544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70A77">
                            <w:rPr>
                              <w:sz w:val="44"/>
                              <w:szCs w:val="44"/>
                            </w:rPr>
                            <w:t>Staffy: Modelo de datos</w:t>
                          </w:r>
                        </w:sdtContent>
                      </w:sdt>
                    </w:p>
                    <w:p w14:paraId="422BD938" w14:textId="77777777" w:rsidR="00551E9A" w:rsidRPr="000A2BB4" w:rsidRDefault="00000000" w:rsidP="009A7DCD">
                      <w:pPr>
                        <w:pStyle w:val="SaluticSubtitulosecundario"/>
                      </w:pPr>
                      <w:sdt>
                        <w:sdtPr>
                          <w:alias w:val="Compañía"/>
                          <w:tag w:val=""/>
                          <w:id w:val="668295794"/>
                          <w:placeholder>
                            <w:docPart w:val="5D201FAB6D5E4A8286917E07AA40C0A8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E37B36">
                            <w:t>Salutic</w:t>
                          </w:r>
                        </w:sdtContent>
                      </w:sdt>
                    </w:p>
                    <w:p w14:paraId="27390087" w14:textId="77777777" w:rsidR="00551E9A" w:rsidRDefault="00551E9A" w:rsidP="009A7DCD">
                      <w:pPr>
                        <w:pStyle w:val="SaluticSubtitulosecundario"/>
                      </w:pPr>
                    </w:p>
                    <w:p w14:paraId="50D603F3" w14:textId="61127474" w:rsidR="00551E9A" w:rsidRDefault="00000000" w:rsidP="009A7DCD">
                      <w:pPr>
                        <w:pStyle w:val="SaluticSubtitulofecha"/>
                      </w:pPr>
                      <w:sdt>
                        <w:sdtPr>
                          <w:alias w:val="Categoría"/>
                          <w:tag w:val=""/>
                          <w:id w:val="136541596"/>
                          <w:showingPlcHdr/>
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<w:text/>
                        </w:sdtPr>
                        <w:sdtContent>
                          <w:r w:rsidR="00081355">
                            <w:t xml:space="preserve">     </w:t>
                          </w:r>
                        </w:sdtContent>
                      </w:sdt>
                      <w:r w:rsidR="00551E9A" w:rsidRPr="00FF5CAF"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A2BB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857DFE" wp14:editId="0F3F2EB3">
                <wp:simplePos x="0" y="0"/>
                <wp:positionH relativeFrom="margin">
                  <wp:align>left</wp:align>
                </wp:positionH>
                <wp:positionV relativeFrom="bottomMargin">
                  <wp:align>top</wp:align>
                </wp:positionV>
                <wp:extent cx="5011387" cy="380011"/>
                <wp:effectExtent l="0" t="0" r="0" b="1270"/>
                <wp:wrapSquare wrapText="bothSides"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387" cy="380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A5107" w14:textId="77777777" w:rsidR="00551E9A" w:rsidRPr="00E869F5" w:rsidRDefault="00551E9A" w:rsidP="009A7DCD">
                            <w:pPr>
                              <w:pStyle w:val="Piedepgina"/>
                            </w:pPr>
                            <w:r w:rsidRPr="002240A9">
                              <w:t>Salutic Soluciones</w:t>
                            </w:r>
                            <w:r>
                              <w:t xml:space="preserve">  </w:t>
                            </w:r>
                            <w:r w:rsidRPr="002240A9">
                              <w:t xml:space="preserve">  | </w:t>
                            </w:r>
                            <w:r>
                              <w:t xml:space="preserve">  </w:t>
                            </w:r>
                            <w:r w:rsidRPr="002240A9">
                              <w:t xml:space="preserve"> </w:t>
                            </w:r>
                            <w:sdt>
                              <w:sdtPr>
                                <w:alias w:val="Dirección de correo electrónico de la compañía"/>
                                <w:tag w:val=""/>
                                <w:id w:val="-1493643557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r>
                                  <w:t>info@salutic.es</w:t>
                                </w:r>
                              </w:sdtContent>
                            </w:sdt>
                            <w:r>
                              <w:t xml:space="preserve">    </w:t>
                            </w:r>
                            <w:r w:rsidRPr="002240A9">
                              <w:t xml:space="preserve">| </w:t>
                            </w:r>
                            <w:r>
                              <w:t xml:space="preserve">  </w:t>
                            </w:r>
                            <w:r w:rsidRPr="002240A9">
                              <w:t xml:space="preserve"> </w:t>
                            </w:r>
                            <w:sdt>
                              <w:sdtPr>
                                <w:alias w:val="Teléfono de la compañía"/>
                                <w:tag w:val=""/>
                                <w:id w:val="95287520"/>
                                <w:placeholder>
                                  <w:docPart w:val="700ED19BF88C4F7C9F11A1D40A6A86DD"/>
                                </w:placeholder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Content>
                                <w:r>
                                  <w:t>+34 951 086 094</w:t>
                                </w:r>
                              </w:sdtContent>
                            </w:sdt>
                          </w:p>
                          <w:p w14:paraId="0F936631" w14:textId="77777777" w:rsidR="00551E9A" w:rsidRPr="002240A9" w:rsidRDefault="00551E9A" w:rsidP="009A7DCD">
                            <w:pPr>
                              <w:pStyle w:val="Piedepgina"/>
                            </w:pPr>
                          </w:p>
                          <w:p w14:paraId="24C427F7" w14:textId="77777777" w:rsidR="00551E9A" w:rsidRDefault="00551E9A" w:rsidP="009A7D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7DFE" id="Cuadro de texto 75" o:spid="_x0000_s1027" type="#_x0000_t202" style="position:absolute;margin-left:0;margin-top:0;width:394.6pt;height:29.9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" fillcolor="white [3201]" stroked="f" strokeweight=".5pt">
                <v:textbox>
                  <w:txbxContent>
                    <w:p w14:paraId="7FCA5107" w14:textId="77777777" w:rsidR="00551E9A" w:rsidRPr="00E869F5" w:rsidRDefault="00551E9A" w:rsidP="009A7DCD">
                      <w:pPr>
                        <w:pStyle w:val="Piedepgina"/>
                      </w:pPr>
                      <w:r w:rsidRPr="002240A9">
                        <w:t>Salutic Soluciones</w:t>
                      </w:r>
                      <w:r>
                        <w:t xml:space="preserve">  </w:t>
                      </w:r>
                      <w:r w:rsidRPr="002240A9">
                        <w:t xml:space="preserve">  | </w:t>
                      </w:r>
                      <w:r>
                        <w:t xml:space="preserve">  </w:t>
                      </w:r>
                      <w:r w:rsidRPr="002240A9">
                        <w:t xml:space="preserve"> </w:t>
                      </w:r>
                      <w:sdt>
                        <w:sdtPr>
                          <w:alias w:val="Dirección de correo electrónico de la compañía"/>
                          <w:tag w:val=""/>
                          <w:id w:val="-1493643557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t>info@salutic.es</w:t>
                          </w:r>
                        </w:sdtContent>
                      </w:sdt>
                      <w:r>
                        <w:t xml:space="preserve">    </w:t>
                      </w:r>
                      <w:r w:rsidRPr="002240A9">
                        <w:t xml:space="preserve">| </w:t>
                      </w:r>
                      <w:r>
                        <w:t xml:space="preserve">  </w:t>
                      </w:r>
                      <w:r w:rsidRPr="002240A9">
                        <w:t xml:space="preserve"> </w:t>
                      </w:r>
                      <w:sdt>
                        <w:sdtPr>
                          <w:alias w:val="Teléfono de la compañía"/>
                          <w:tag w:val=""/>
                          <w:id w:val="95287520"/>
                          <w:placeholder>
                            <w:docPart w:val="700ED19BF88C4F7C9F11A1D40A6A86DD"/>
                          </w:placeholder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Content>
                          <w:r>
                            <w:t>+34 951 086 094</w:t>
                          </w:r>
                        </w:sdtContent>
                      </w:sdt>
                    </w:p>
                    <w:p w14:paraId="0F936631" w14:textId="77777777" w:rsidR="00551E9A" w:rsidRPr="002240A9" w:rsidRDefault="00551E9A" w:rsidP="009A7DCD">
                      <w:pPr>
                        <w:pStyle w:val="Piedepgina"/>
                      </w:pPr>
                    </w:p>
                    <w:p w14:paraId="24C427F7" w14:textId="77777777" w:rsidR="00551E9A" w:rsidRDefault="00551E9A" w:rsidP="009A7DCD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9C03E0E" w14:textId="77777777" w:rsidR="00B71532" w:rsidRPr="000A2BB4" w:rsidRDefault="00B71532" w:rsidP="00750966">
      <w:pPr>
        <w:pStyle w:val="SaluticEncabezadondices"/>
        <w:jc w:val="both"/>
      </w:pPr>
      <w:r w:rsidRPr="000A2BB4">
        <w:lastRenderedPageBreak/>
        <w:t>Historia de versiones</w:t>
      </w:r>
    </w:p>
    <w:tbl>
      <w:tblPr>
        <w:tblStyle w:val="Tablacolumnas"/>
        <w:tblW w:w="0" w:type="auto"/>
        <w:tblLook w:val="04A0" w:firstRow="1" w:lastRow="0" w:firstColumn="1" w:lastColumn="0" w:noHBand="0" w:noVBand="1"/>
      </w:tblPr>
      <w:tblGrid>
        <w:gridCol w:w="1204"/>
        <w:gridCol w:w="1626"/>
        <w:gridCol w:w="4396"/>
        <w:gridCol w:w="1268"/>
      </w:tblGrid>
      <w:tr w:rsidR="0076185D" w14:paraId="5FE24704" w14:textId="77777777" w:rsidTr="00E7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4" w:type="dxa"/>
          </w:tcPr>
          <w:p w14:paraId="1F197E2C" w14:textId="77777777" w:rsidR="0076185D" w:rsidRPr="000A2BB4" w:rsidRDefault="0076185D" w:rsidP="00750966">
            <w:pPr>
              <w:jc w:val="both"/>
            </w:pPr>
            <w:r w:rsidRPr="000A2BB4">
              <w:t>Versión</w:t>
            </w:r>
          </w:p>
        </w:tc>
        <w:tc>
          <w:tcPr>
            <w:tcW w:w="1626" w:type="dxa"/>
          </w:tcPr>
          <w:p w14:paraId="300A24B8" w14:textId="77777777" w:rsidR="0076185D" w:rsidRPr="000A2BB4" w:rsidRDefault="0076185D" w:rsidP="00750966">
            <w:pPr>
              <w:jc w:val="both"/>
            </w:pPr>
            <w:r w:rsidRPr="000A2BB4">
              <w:t>Fecha</w:t>
            </w:r>
          </w:p>
        </w:tc>
        <w:tc>
          <w:tcPr>
            <w:tcW w:w="4396" w:type="dxa"/>
          </w:tcPr>
          <w:p w14:paraId="102F6C4E" w14:textId="77777777" w:rsidR="0076185D" w:rsidRPr="000A2BB4" w:rsidRDefault="0076185D" w:rsidP="00750966">
            <w:pPr>
              <w:jc w:val="both"/>
            </w:pPr>
            <w:r w:rsidRPr="000A2BB4">
              <w:t>Descripción</w:t>
            </w:r>
          </w:p>
        </w:tc>
        <w:tc>
          <w:tcPr>
            <w:tcW w:w="1268" w:type="dxa"/>
          </w:tcPr>
          <w:p w14:paraId="065AAE6D" w14:textId="77777777" w:rsidR="0076185D" w:rsidRPr="000A2BB4" w:rsidRDefault="0076185D" w:rsidP="00750966">
            <w:pPr>
              <w:jc w:val="both"/>
            </w:pPr>
            <w:r w:rsidRPr="000A2BB4">
              <w:t>Autor</w:t>
            </w:r>
          </w:p>
        </w:tc>
      </w:tr>
      <w:tr w:rsidR="0076185D" w14:paraId="746401AD" w14:textId="77777777" w:rsidTr="00E7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4" w:type="dxa"/>
          </w:tcPr>
          <w:p w14:paraId="06CB3FDF" w14:textId="77777777" w:rsidR="0076185D" w:rsidRPr="000A2BB4" w:rsidRDefault="0076185D" w:rsidP="00750966">
            <w:pPr>
              <w:jc w:val="both"/>
            </w:pPr>
            <w:r w:rsidRPr="000A2BB4">
              <w:t>1.0</w:t>
            </w:r>
          </w:p>
        </w:tc>
        <w:tc>
          <w:tcPr>
            <w:tcW w:w="1626" w:type="dxa"/>
          </w:tcPr>
          <w:p w14:paraId="3E5DF234" w14:textId="08ABF18A" w:rsidR="0076185D" w:rsidRPr="000A2BB4" w:rsidRDefault="008A1261" w:rsidP="00750966">
            <w:pPr>
              <w:jc w:val="both"/>
            </w:pPr>
            <w:r>
              <w:t>20/01/2025</w:t>
            </w:r>
          </w:p>
        </w:tc>
        <w:tc>
          <w:tcPr>
            <w:tcW w:w="4396" w:type="dxa"/>
          </w:tcPr>
          <w:p w14:paraId="35218477" w14:textId="7C7B3949" w:rsidR="0076185D" w:rsidRPr="000A2BB4" w:rsidRDefault="00E70A77" w:rsidP="008A1261">
            <w:pPr>
              <w:ind w:right="461"/>
            </w:pPr>
            <w:r>
              <w:t>Modelo de datos principales tablas</w:t>
            </w:r>
          </w:p>
        </w:tc>
        <w:tc>
          <w:tcPr>
            <w:tcW w:w="1268" w:type="dxa"/>
          </w:tcPr>
          <w:p w14:paraId="61E39F52" w14:textId="77777777" w:rsidR="0076185D" w:rsidRPr="000A2BB4" w:rsidRDefault="0076185D" w:rsidP="00750966">
            <w:pPr>
              <w:jc w:val="both"/>
            </w:pPr>
            <w:r w:rsidRPr="000A2BB4">
              <w:t>Salutic</w:t>
            </w:r>
          </w:p>
        </w:tc>
      </w:tr>
      <w:tr w:rsidR="0076185D" w14:paraId="39255D8F" w14:textId="77777777" w:rsidTr="00E70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04" w:type="dxa"/>
          </w:tcPr>
          <w:p w14:paraId="3BA13179" w14:textId="2861F726" w:rsidR="0076185D" w:rsidRPr="000A2BB4" w:rsidRDefault="0076185D" w:rsidP="00750966">
            <w:pPr>
              <w:jc w:val="both"/>
            </w:pPr>
          </w:p>
        </w:tc>
        <w:tc>
          <w:tcPr>
            <w:tcW w:w="1626" w:type="dxa"/>
          </w:tcPr>
          <w:p w14:paraId="31F3D0E4" w14:textId="2E5C5CD4" w:rsidR="0076185D" w:rsidRPr="000A2BB4" w:rsidRDefault="0076185D" w:rsidP="00750966">
            <w:pPr>
              <w:jc w:val="both"/>
            </w:pPr>
          </w:p>
        </w:tc>
        <w:tc>
          <w:tcPr>
            <w:tcW w:w="4396" w:type="dxa"/>
          </w:tcPr>
          <w:p w14:paraId="71A17DD0" w14:textId="1F4ED55F" w:rsidR="0076185D" w:rsidRPr="000A2BB4" w:rsidRDefault="0076185D" w:rsidP="00750966">
            <w:pPr>
              <w:jc w:val="both"/>
            </w:pPr>
          </w:p>
        </w:tc>
        <w:tc>
          <w:tcPr>
            <w:tcW w:w="1268" w:type="dxa"/>
          </w:tcPr>
          <w:p w14:paraId="5B647D3C" w14:textId="0CAE8C73" w:rsidR="0076185D" w:rsidRPr="000A2BB4" w:rsidRDefault="0076185D" w:rsidP="00750966">
            <w:pPr>
              <w:jc w:val="both"/>
            </w:pPr>
          </w:p>
        </w:tc>
      </w:tr>
      <w:tr w:rsidR="00C53E2B" w14:paraId="660EEBEE" w14:textId="77777777" w:rsidTr="00E7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4" w:type="dxa"/>
          </w:tcPr>
          <w:p w14:paraId="7C914758" w14:textId="0C600673" w:rsidR="00C53E2B" w:rsidRDefault="00C53E2B" w:rsidP="00750966">
            <w:pPr>
              <w:jc w:val="both"/>
            </w:pPr>
          </w:p>
        </w:tc>
        <w:tc>
          <w:tcPr>
            <w:tcW w:w="1626" w:type="dxa"/>
          </w:tcPr>
          <w:p w14:paraId="6C6AE30B" w14:textId="0BAD248E" w:rsidR="00C53E2B" w:rsidRDefault="00C53E2B" w:rsidP="00750966">
            <w:pPr>
              <w:jc w:val="both"/>
            </w:pPr>
          </w:p>
        </w:tc>
        <w:tc>
          <w:tcPr>
            <w:tcW w:w="4396" w:type="dxa"/>
          </w:tcPr>
          <w:p w14:paraId="5B95025F" w14:textId="02E0F895" w:rsidR="00C53E2B" w:rsidRDefault="00C53E2B" w:rsidP="00750966">
            <w:pPr>
              <w:jc w:val="both"/>
            </w:pPr>
          </w:p>
        </w:tc>
        <w:tc>
          <w:tcPr>
            <w:tcW w:w="1268" w:type="dxa"/>
          </w:tcPr>
          <w:p w14:paraId="7E88ED92" w14:textId="5153473E" w:rsidR="00C53E2B" w:rsidRDefault="00C53E2B" w:rsidP="00750966">
            <w:pPr>
              <w:jc w:val="both"/>
            </w:pPr>
          </w:p>
        </w:tc>
      </w:tr>
    </w:tbl>
    <w:p w14:paraId="69830CF7" w14:textId="77777777" w:rsidR="00B71532" w:rsidRPr="000A2BB4" w:rsidRDefault="00B71532" w:rsidP="00750966">
      <w:pPr>
        <w:jc w:val="both"/>
      </w:pPr>
    </w:p>
    <w:p w14:paraId="63954DA6" w14:textId="77777777" w:rsidR="00386B80" w:rsidRPr="000A2BB4" w:rsidRDefault="00B71532" w:rsidP="00750966">
      <w:pPr>
        <w:jc w:val="both"/>
      </w:pPr>
      <w:r w:rsidRPr="000A2BB4">
        <w:br w:type="page"/>
      </w:r>
    </w:p>
    <w:sdt>
      <w:sdtPr>
        <w:rPr>
          <w:rFonts w:ascii="Calibri" w:eastAsiaTheme="minorHAnsi" w:hAnsi="Calibri" w:cstheme="minorBidi"/>
          <w:b w:val="0"/>
          <w:caps w:val="0"/>
          <w:noProof w:val="0"/>
          <w:color w:val="333333"/>
          <w:spacing w:val="0"/>
          <w:kern w:val="0"/>
          <w:sz w:val="24"/>
          <w:szCs w:val="24"/>
        </w:rPr>
        <w:id w:val="907349626"/>
        <w:docPartObj>
          <w:docPartGallery w:val="Table of Contents"/>
          <w:docPartUnique/>
        </w:docPartObj>
      </w:sdtPr>
      <w:sdtContent>
        <w:p w14:paraId="71D0C50D" w14:textId="77777777" w:rsidR="00486F06" w:rsidRPr="000A2BB4" w:rsidRDefault="00486F06" w:rsidP="00750966">
          <w:pPr>
            <w:pStyle w:val="SaluticEncabezadondices"/>
            <w:jc w:val="both"/>
          </w:pPr>
          <w:r w:rsidRPr="000A2BB4">
            <w:t>ÍNDICE</w:t>
          </w:r>
        </w:p>
        <w:p w14:paraId="1A266C7E" w14:textId="4B54D5F9" w:rsidR="00E25368" w:rsidRDefault="005C2089">
          <w:pPr>
            <w:pStyle w:val="TDC1"/>
            <w:tabs>
              <w:tab w:val="left" w:pos="482"/>
              <w:tab w:val="right" w:leader="underscore" w:pos="8494"/>
            </w:tabs>
            <w:rPr>
              <w:rFonts w:eastAsiaTheme="minorEastAsia" w:cstheme="minorBidi"/>
              <w:b w:val="0"/>
              <w:bCs w:val="0"/>
              <w:iCs w:val="0"/>
              <w:noProof/>
              <w:color w:val="auto"/>
              <w:kern w:val="2"/>
              <w:sz w:val="24"/>
              <w:lang w:eastAsia="es-ES_tradnl"/>
              <w14:ligatures w14:val="standardContextual"/>
            </w:rPr>
          </w:pPr>
          <w:r w:rsidRPr="000A2BB4">
            <w:fldChar w:fldCharType="begin"/>
          </w:r>
          <w:r w:rsidRPr="000A2BB4">
            <w:instrText xml:space="preserve"> TOC \o "1-3" \h \z \u </w:instrText>
          </w:r>
          <w:r w:rsidRPr="000A2BB4">
            <w:fldChar w:fldCharType="separate"/>
          </w:r>
          <w:hyperlink w:anchor="_Toc189036695" w:history="1">
            <w:r w:rsidR="00E25368" w:rsidRPr="002741A2">
              <w:rPr>
                <w:rStyle w:val="Hipervnculo"/>
              </w:rPr>
              <w:t>1</w:t>
            </w:r>
            <w:r w:rsidR="00E25368">
              <w:rPr>
                <w:rFonts w:eastAsiaTheme="minorEastAsia" w:cstheme="minorBidi"/>
                <w:b w:val="0"/>
                <w:bCs w:val="0"/>
                <w:iCs w:val="0"/>
                <w:noProof/>
                <w:color w:val="auto"/>
                <w:kern w:val="2"/>
                <w:sz w:val="24"/>
                <w:lang w:eastAsia="es-ES_tradnl"/>
                <w14:ligatures w14:val="standardContextual"/>
              </w:rPr>
              <w:tab/>
            </w:r>
            <w:r w:rsidR="00E25368" w:rsidRPr="002741A2">
              <w:rPr>
                <w:rStyle w:val="Hipervnculo"/>
              </w:rPr>
              <w:t>Introducción</w:t>
            </w:r>
            <w:r w:rsidR="00E25368">
              <w:rPr>
                <w:noProof/>
                <w:webHidden/>
              </w:rPr>
              <w:tab/>
            </w:r>
            <w:r w:rsidR="00E25368">
              <w:rPr>
                <w:noProof/>
                <w:webHidden/>
              </w:rPr>
              <w:fldChar w:fldCharType="begin"/>
            </w:r>
            <w:r w:rsidR="00E25368">
              <w:rPr>
                <w:noProof/>
                <w:webHidden/>
              </w:rPr>
              <w:instrText xml:space="preserve"> PAGEREF _Toc189036695 \h </w:instrText>
            </w:r>
            <w:r w:rsidR="00E25368">
              <w:rPr>
                <w:noProof/>
                <w:webHidden/>
              </w:rPr>
            </w:r>
            <w:r w:rsidR="00E25368">
              <w:rPr>
                <w:noProof/>
                <w:webHidden/>
              </w:rPr>
              <w:fldChar w:fldCharType="separate"/>
            </w:r>
            <w:r w:rsidR="00E25368">
              <w:rPr>
                <w:noProof/>
                <w:webHidden/>
              </w:rPr>
              <w:t>4</w:t>
            </w:r>
            <w:r w:rsidR="00E25368">
              <w:rPr>
                <w:noProof/>
                <w:webHidden/>
              </w:rPr>
              <w:fldChar w:fldCharType="end"/>
            </w:r>
          </w:hyperlink>
        </w:p>
        <w:p w14:paraId="4F1CD3DF" w14:textId="7CAEA94E" w:rsidR="00E25368" w:rsidRDefault="00E25368">
          <w:pPr>
            <w:pStyle w:val="TDC1"/>
            <w:tabs>
              <w:tab w:val="left" w:pos="482"/>
              <w:tab w:val="right" w:leader="underscore" w:pos="8494"/>
            </w:tabs>
            <w:rPr>
              <w:rFonts w:eastAsiaTheme="minorEastAsia" w:cstheme="minorBidi"/>
              <w:b w:val="0"/>
              <w:bCs w:val="0"/>
              <w:iCs w:val="0"/>
              <w:noProof/>
              <w:color w:val="auto"/>
              <w:kern w:val="2"/>
              <w:sz w:val="24"/>
              <w:lang w:eastAsia="es-ES_tradnl"/>
              <w14:ligatures w14:val="standardContextual"/>
            </w:rPr>
          </w:pPr>
          <w:hyperlink w:anchor="_Toc189036696" w:history="1">
            <w:r w:rsidRPr="002741A2">
              <w:rPr>
                <w:rStyle w:val="Hipervnculo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Cs w:val="0"/>
                <w:noProof/>
                <w:color w:val="auto"/>
                <w:kern w:val="2"/>
                <w:sz w:val="24"/>
                <w:lang w:eastAsia="es-ES_tradnl"/>
                <w14:ligatures w14:val="standardContextual"/>
              </w:rPr>
              <w:tab/>
            </w:r>
            <w:r w:rsidRPr="002741A2">
              <w:rPr>
                <w:rStyle w:val="Hipervnculo"/>
              </w:rPr>
              <w:t>Bloques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_Toc189036696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8F166" w14:textId="4A840BE1" w:rsidR="00E25368" w:rsidRDefault="00E25368">
          <w:pPr>
            <w:pStyle w:val="TDC2"/>
            <w:tabs>
              <w:tab w:val="left" w:pos="960"/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anchor="_Toc189036697" w:history="1">
            <w:r w:rsidRPr="002741A2">
              <w:rPr>
                <w:rStyle w:val="Hipervnculo"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2741A2">
              <w:rPr>
                <w:rStyle w:val="Hipervnculo"/>
              </w:rPr>
              <w:t>Empresa y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_Toc189036697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924C" w14:textId="17749AF2" w:rsidR="00E25368" w:rsidRDefault="00E25368">
          <w:pPr>
            <w:pStyle w:val="TDC2"/>
            <w:tabs>
              <w:tab w:val="left" w:pos="960"/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anchor="_Toc189036698" w:history="1">
            <w:r w:rsidRPr="002741A2">
              <w:rPr>
                <w:rStyle w:val="Hipervnculo"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2741A2">
              <w:rPr>
                <w:rStyle w:val="Hipervnculo"/>
              </w:rPr>
              <w:t>Gestión de Calendarios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_Toc189036698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648F2" w14:textId="77EA38CE" w:rsidR="00E25368" w:rsidRDefault="00E25368">
          <w:pPr>
            <w:pStyle w:val="TDC3"/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89036699" w:history="1">
            <w:r w:rsidRPr="002741A2">
              <w:rPr>
                <w:rStyle w:val="Hipervnculo"/>
              </w:rPr>
              <w:t>2.2.1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Pr="002741A2">
              <w:rPr>
                <w:rStyle w:val="Hipervnculo"/>
              </w:rPr>
              <w:t>Calendarios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_Toc189036699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55DC" w14:textId="56575A37" w:rsidR="00E25368" w:rsidRDefault="00E25368">
          <w:pPr>
            <w:pStyle w:val="TDC3"/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89036700" w:history="1">
            <w:r w:rsidRPr="002741A2">
              <w:rPr>
                <w:rStyle w:val="Hipervnculo"/>
              </w:rPr>
              <w:t>2.2.2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Pr="002741A2">
              <w:rPr>
                <w:rStyle w:val="Hipervnculo"/>
              </w:rPr>
              <w:t>Turnos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_Toc189036700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FD2FB" w14:textId="0458FDB9" w:rsidR="00E25368" w:rsidRDefault="00E25368">
          <w:pPr>
            <w:pStyle w:val="TDC3"/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89036701" w:history="1">
            <w:r w:rsidRPr="002741A2">
              <w:rPr>
                <w:rStyle w:val="Hipervnculo"/>
              </w:rPr>
              <w:t>2.2.3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Pr="002741A2">
              <w:rPr>
                <w:rStyle w:val="Hipervnculo"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_Toc189036701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948A5" w14:textId="59BDBCFA" w:rsidR="000806FF" w:rsidRPr="000A2BB4" w:rsidRDefault="005C2089" w:rsidP="00750966">
          <w:pPr>
            <w:jc w:val="both"/>
          </w:pPr>
          <w:r w:rsidRPr="000A2BB4">
            <w:fldChar w:fldCharType="end"/>
          </w:r>
        </w:p>
      </w:sdtContent>
    </w:sdt>
    <w:p w14:paraId="4997F478" w14:textId="37768B8B" w:rsidR="00486F06" w:rsidRPr="000A2BB4" w:rsidRDefault="00632A52" w:rsidP="006A3093">
      <w:pPr>
        <w:jc w:val="both"/>
      </w:pPr>
      <w:r w:rsidRPr="000A2BB4">
        <w:br w:type="page"/>
      </w:r>
    </w:p>
    <w:p w14:paraId="658A87D1" w14:textId="59D74598" w:rsidR="006E1672" w:rsidRDefault="00E70A77" w:rsidP="006B307B">
      <w:pPr>
        <w:pStyle w:val="Ttulo1"/>
      </w:pPr>
      <w:bookmarkStart w:id="1" w:name="_Toc189036695"/>
      <w:r>
        <w:lastRenderedPageBreak/>
        <w:t>Introducción</w:t>
      </w:r>
      <w:bookmarkEnd w:id="1"/>
    </w:p>
    <w:p w14:paraId="19AB4087" w14:textId="0B00D3D9" w:rsidR="00E70A77" w:rsidRPr="00E70A77" w:rsidRDefault="00E70A77" w:rsidP="00E70A77">
      <w:r>
        <w:t xml:space="preserve">El objetivo del presente documento es describir o identificar las tablas que intervienen en las diferentes funcionalidades de </w:t>
      </w:r>
      <w:proofErr w:type="spellStart"/>
      <w:r>
        <w:t>Staffy</w:t>
      </w:r>
      <w:proofErr w:type="spellEnd"/>
      <w:r>
        <w:t xml:space="preserve"> para la aplicación de IA.</w:t>
      </w:r>
    </w:p>
    <w:p w14:paraId="697E90BC" w14:textId="39CBF33D" w:rsidR="0067185D" w:rsidRDefault="0067185D" w:rsidP="0067185D"/>
    <w:p w14:paraId="63C308A4" w14:textId="66CC003B" w:rsidR="0067185D" w:rsidRDefault="00E70A77" w:rsidP="0067185D">
      <w:pPr>
        <w:pStyle w:val="Ttulo1"/>
      </w:pPr>
      <w:bookmarkStart w:id="2" w:name="_Toc189036696"/>
      <w:r>
        <w:t>Bloques funcionales</w:t>
      </w:r>
      <w:bookmarkEnd w:id="2"/>
    </w:p>
    <w:p w14:paraId="74B6C948" w14:textId="59D8B533" w:rsidR="0067185D" w:rsidRDefault="00E70A77" w:rsidP="0067185D">
      <w:pPr>
        <w:pStyle w:val="Ttulo2"/>
      </w:pPr>
      <w:bookmarkStart w:id="3" w:name="_Toc189036697"/>
      <w:r>
        <w:t>Empresa y empleados</w:t>
      </w:r>
      <w:bookmarkEnd w:id="3"/>
    </w:p>
    <w:p w14:paraId="6B074A79" w14:textId="37533B9E" w:rsidR="00FC529C" w:rsidRDefault="00E70A77" w:rsidP="00FC529C">
      <w:pPr>
        <w:spacing w:after="160" w:line="278" w:lineRule="auto"/>
      </w:pPr>
      <w:r>
        <w:t xml:space="preserve">La entidad inicial en </w:t>
      </w:r>
      <w:proofErr w:type="spellStart"/>
      <w:r>
        <w:t>Staffy</w:t>
      </w:r>
      <w:proofErr w:type="spellEnd"/>
      <w:r>
        <w:t xml:space="preserve"> es la empresa, que es lo que se crea inicialmente.</w:t>
      </w:r>
    </w:p>
    <w:p w14:paraId="4C1F2A64" w14:textId="2ECFBD29" w:rsidR="00E70A77" w:rsidRDefault="00E70A77" w:rsidP="00FC529C">
      <w:pPr>
        <w:spacing w:after="160" w:line="278" w:lineRule="auto"/>
      </w:pPr>
      <w:r>
        <w:t>Una empresa está compuesta por Delegaciones.</w:t>
      </w:r>
    </w:p>
    <w:p w14:paraId="647ED371" w14:textId="469CB7E5" w:rsidR="00E70A77" w:rsidRDefault="00E70A77" w:rsidP="00FC529C">
      <w:pPr>
        <w:spacing w:after="160" w:line="278" w:lineRule="auto"/>
      </w:pPr>
      <w:r>
        <w:t>Una delegación está compuesta por Departamentos.</w:t>
      </w:r>
    </w:p>
    <w:p w14:paraId="25FED202" w14:textId="3F9F316F" w:rsidR="00E70A77" w:rsidRDefault="00E70A77" w:rsidP="00FC529C">
      <w:pPr>
        <w:spacing w:after="160" w:line="278" w:lineRule="auto"/>
      </w:pPr>
      <w:r>
        <w:t>Un usuario sólo puede pertenecer a un departamento dado en un momento dado.</w:t>
      </w:r>
    </w:p>
    <w:p w14:paraId="5CFD1D37" w14:textId="0A3559D9" w:rsidR="00E70A77" w:rsidRDefault="00E70A77" w:rsidP="00FC529C">
      <w:pPr>
        <w:spacing w:after="160" w:line="278" w:lineRule="auto"/>
      </w:pPr>
    </w:p>
    <w:p w14:paraId="7CE13337" w14:textId="44DA9DF8" w:rsidR="00E70A77" w:rsidRDefault="00E70A77" w:rsidP="00FC529C">
      <w:pPr>
        <w:spacing w:after="160" w:line="278" w:lineRule="auto"/>
      </w:pPr>
      <w:r>
        <w:t xml:space="preserve">Empresa -&gt; </w:t>
      </w:r>
      <w:proofErr w:type="spellStart"/>
      <w:r w:rsidRPr="003D1C60">
        <w:rPr>
          <w:i/>
          <w:iCs/>
        </w:rPr>
        <w:t>Companies</w:t>
      </w:r>
      <w:proofErr w:type="spellEnd"/>
    </w:p>
    <w:p w14:paraId="0358D313" w14:textId="0C8F1363" w:rsidR="00E70A77" w:rsidRDefault="00E70A77" w:rsidP="00FC529C">
      <w:pPr>
        <w:spacing w:after="160" w:line="278" w:lineRule="auto"/>
      </w:pPr>
      <w:r>
        <w:t xml:space="preserve">Delegaciones -&gt; </w:t>
      </w:r>
      <w:proofErr w:type="spellStart"/>
      <w:r w:rsidRPr="003D1C60">
        <w:rPr>
          <w:i/>
          <w:iCs/>
        </w:rPr>
        <w:t>Delegations</w:t>
      </w:r>
      <w:proofErr w:type="spellEnd"/>
    </w:p>
    <w:p w14:paraId="36A03BE7" w14:textId="4E411DA0" w:rsidR="00E70A77" w:rsidRDefault="00E70A77" w:rsidP="00FC529C">
      <w:pPr>
        <w:spacing w:after="160" w:line="278" w:lineRule="auto"/>
      </w:pPr>
      <w:r>
        <w:t xml:space="preserve">Departamentos -&gt; </w:t>
      </w:r>
      <w:proofErr w:type="spellStart"/>
      <w:r w:rsidRPr="003D1C60">
        <w:rPr>
          <w:i/>
          <w:iCs/>
        </w:rPr>
        <w:t>Departments</w:t>
      </w:r>
      <w:proofErr w:type="spellEnd"/>
    </w:p>
    <w:p w14:paraId="14B8298E" w14:textId="5EDF99B1" w:rsidR="00E70A77" w:rsidRDefault="00E70A77" w:rsidP="00FC529C">
      <w:pPr>
        <w:spacing w:after="160" w:line="278" w:lineRule="auto"/>
      </w:pPr>
      <w:r>
        <w:t xml:space="preserve">Usuarios que están en un departamento y fecha desde cuándo -&gt; </w:t>
      </w:r>
      <w:proofErr w:type="spellStart"/>
      <w:r w:rsidRPr="003D1C60">
        <w:rPr>
          <w:i/>
          <w:iCs/>
        </w:rPr>
        <w:t>DepartmentUsers</w:t>
      </w:r>
      <w:proofErr w:type="spellEnd"/>
    </w:p>
    <w:p w14:paraId="15824FB8" w14:textId="3A6D4A43" w:rsidR="003D1C60" w:rsidRDefault="003D1C60" w:rsidP="00FC529C">
      <w:pPr>
        <w:spacing w:after="160" w:line="278" w:lineRule="auto"/>
      </w:pPr>
      <w:r>
        <w:t xml:space="preserve">Usuarios -&gt; </w:t>
      </w:r>
      <w:proofErr w:type="spellStart"/>
      <w:r w:rsidRPr="003D1C60">
        <w:rPr>
          <w:i/>
          <w:iCs/>
        </w:rPr>
        <w:t>Users</w:t>
      </w:r>
      <w:proofErr w:type="spellEnd"/>
    </w:p>
    <w:p w14:paraId="739410B0" w14:textId="77777777" w:rsidR="00E70A77" w:rsidRDefault="00E70A77" w:rsidP="00FC529C">
      <w:pPr>
        <w:spacing w:after="160" w:line="278" w:lineRule="auto"/>
      </w:pPr>
    </w:p>
    <w:p w14:paraId="3EB0266F" w14:textId="1A26BFAA" w:rsidR="00E70A77" w:rsidRDefault="00E70A77" w:rsidP="003D1C60">
      <w:pPr>
        <w:pStyle w:val="Ttulo2"/>
      </w:pPr>
      <w:bookmarkStart w:id="4" w:name="_Toc189036698"/>
      <w:r>
        <w:t>Gestión de Calendarios</w:t>
      </w:r>
      <w:bookmarkEnd w:id="4"/>
    </w:p>
    <w:p w14:paraId="4BA5EAB4" w14:textId="38F3E1D9" w:rsidR="00E70A77" w:rsidRDefault="00E70A77" w:rsidP="00FC529C">
      <w:pPr>
        <w:spacing w:after="160" w:line="278" w:lineRule="auto"/>
      </w:pPr>
      <w:r>
        <w:t>Para la definición de los calendarios de los empleados hay dos formas de “definirlo”</w:t>
      </w:r>
      <w:r w:rsidR="003D1C60">
        <w:t xml:space="preserve">. </w:t>
      </w:r>
    </w:p>
    <w:p w14:paraId="4D3B2312" w14:textId="6BD827CE" w:rsidR="00E70A77" w:rsidRDefault="00E70A77" w:rsidP="003D1C60">
      <w:pPr>
        <w:pStyle w:val="Ttulo3"/>
      </w:pPr>
      <w:bookmarkStart w:id="5" w:name="_Toc189036699"/>
      <w:r>
        <w:t>Calendarios</w:t>
      </w:r>
      <w:bookmarkEnd w:id="5"/>
    </w:p>
    <w:p w14:paraId="53A900B2" w14:textId="18E64ECE" w:rsidR="00E70A77" w:rsidRDefault="003D1C60" w:rsidP="00FC529C">
      <w:pPr>
        <w:spacing w:after="160" w:line="278" w:lineRule="auto"/>
      </w:pPr>
      <w:r>
        <w:t xml:space="preserve">Podemos definir un calendario, indicando el nombre del calendario, la configuración de horario </w:t>
      </w:r>
      <w:proofErr w:type="gramStart"/>
      <w:r>
        <w:t>del mismo</w:t>
      </w:r>
      <w:proofErr w:type="gramEnd"/>
      <w:r>
        <w:t xml:space="preserve"> y los usuarios que están en ese calendario.</w:t>
      </w:r>
    </w:p>
    <w:p w14:paraId="3A4F5C39" w14:textId="5935C9E8" w:rsidR="003D1C60" w:rsidRDefault="003D1C60" w:rsidP="00FC529C">
      <w:pPr>
        <w:spacing w:after="160" w:line="278" w:lineRule="auto"/>
      </w:pPr>
      <w:r w:rsidRPr="003D1C60">
        <w:lastRenderedPageBreak/>
        <w:drawing>
          <wp:inline distT="0" distB="0" distL="0" distR="0" wp14:anchorId="7F8FB4F3" wp14:editId="027AF913">
            <wp:extent cx="5400040" cy="983615"/>
            <wp:effectExtent l="0" t="0" r="0" b="0"/>
            <wp:docPr id="563531407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31407" name="Imagen 1" descr="Patrón de fond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B7EA" w14:textId="2491F86F" w:rsidR="003D1C60" w:rsidRDefault="003D1C60" w:rsidP="00FC529C">
      <w:pPr>
        <w:spacing w:after="160" w:line="278" w:lineRule="auto"/>
      </w:pPr>
      <w:r w:rsidRPr="003D1C60">
        <w:drawing>
          <wp:inline distT="0" distB="0" distL="0" distR="0" wp14:anchorId="0EF4828F" wp14:editId="4FDD3C0D">
            <wp:extent cx="5400040" cy="891540"/>
            <wp:effectExtent l="0" t="0" r="0" b="0"/>
            <wp:docPr id="58246320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63202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7059" w14:textId="6CDB8781" w:rsidR="003D1C60" w:rsidRDefault="003D1C60" w:rsidP="00FC529C">
      <w:pPr>
        <w:spacing w:after="160" w:line="278" w:lineRule="auto"/>
      </w:pPr>
      <w:r w:rsidRPr="003D1C60">
        <w:drawing>
          <wp:inline distT="0" distB="0" distL="0" distR="0" wp14:anchorId="3CEA45D7" wp14:editId="4211C330">
            <wp:extent cx="5400040" cy="1057275"/>
            <wp:effectExtent l="0" t="0" r="0" b="0"/>
            <wp:docPr id="1254599758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99758" name="Imagen 1" descr="Patrón de fond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4D14" w14:textId="77777777" w:rsidR="003D1C60" w:rsidRDefault="003D1C60" w:rsidP="00FC529C">
      <w:pPr>
        <w:spacing w:after="160" w:line="278" w:lineRule="auto"/>
      </w:pPr>
    </w:p>
    <w:p w14:paraId="778A470A" w14:textId="3AFBC1FA" w:rsidR="003D1C60" w:rsidRDefault="003D1C60" w:rsidP="003D1C60">
      <w:pPr>
        <w:spacing w:after="160" w:line="278" w:lineRule="auto"/>
      </w:pPr>
      <w:r>
        <w:t xml:space="preserve">Nombre del calendario -&gt; </w:t>
      </w:r>
      <w:proofErr w:type="spellStart"/>
      <w:r w:rsidRPr="003D1C60">
        <w:rPr>
          <w:i/>
          <w:iCs/>
        </w:rPr>
        <w:t>Schedules</w:t>
      </w:r>
      <w:proofErr w:type="spellEnd"/>
    </w:p>
    <w:p w14:paraId="20B6DB18" w14:textId="46A7DF7A" w:rsidR="003D1C60" w:rsidRDefault="003D1C60" w:rsidP="003D1C60">
      <w:pPr>
        <w:spacing w:after="160" w:line="278" w:lineRule="auto"/>
      </w:pPr>
      <w:r>
        <w:t xml:space="preserve">Horario del calendario -&gt; </w:t>
      </w:r>
      <w:proofErr w:type="spellStart"/>
      <w:r w:rsidRPr="003D1C60">
        <w:rPr>
          <w:i/>
          <w:iCs/>
        </w:rPr>
        <w:t>ScheduleDetails</w:t>
      </w:r>
      <w:proofErr w:type="spellEnd"/>
    </w:p>
    <w:p w14:paraId="5F412EA2" w14:textId="38E50047" w:rsidR="003D1C60" w:rsidRDefault="003D1C60" w:rsidP="003D1C60">
      <w:pPr>
        <w:spacing w:after="160" w:line="278" w:lineRule="auto"/>
      </w:pPr>
      <w:r>
        <w:t xml:space="preserve">Usuarios que están en un calendario -&gt; </w:t>
      </w:r>
      <w:proofErr w:type="spellStart"/>
      <w:r w:rsidRPr="003D1C60">
        <w:rPr>
          <w:i/>
          <w:iCs/>
        </w:rPr>
        <w:t>UserSchedules</w:t>
      </w:r>
      <w:proofErr w:type="spellEnd"/>
    </w:p>
    <w:p w14:paraId="2897608E" w14:textId="77777777" w:rsidR="003D1C60" w:rsidRDefault="003D1C60" w:rsidP="00FC529C">
      <w:pPr>
        <w:spacing w:after="160" w:line="278" w:lineRule="auto"/>
      </w:pPr>
    </w:p>
    <w:p w14:paraId="46299B08" w14:textId="77777777" w:rsidR="003D1C60" w:rsidRDefault="003D1C60" w:rsidP="00FC529C">
      <w:pPr>
        <w:spacing w:after="160" w:line="278" w:lineRule="auto"/>
      </w:pPr>
    </w:p>
    <w:p w14:paraId="4F0D46A0" w14:textId="7C35D0B0" w:rsidR="00E70A77" w:rsidRDefault="00E70A77" w:rsidP="003D1C60">
      <w:pPr>
        <w:pStyle w:val="Ttulo3"/>
      </w:pPr>
      <w:bookmarkStart w:id="6" w:name="_Toc189036700"/>
      <w:r>
        <w:t>Turnos</w:t>
      </w:r>
      <w:bookmarkEnd w:id="6"/>
    </w:p>
    <w:p w14:paraId="1D991B98" w14:textId="1B2ECD3A" w:rsidR="00FC529C" w:rsidRDefault="003D1C60" w:rsidP="00FC529C">
      <w:pPr>
        <w:spacing w:after="160" w:line="278" w:lineRule="auto"/>
      </w:pPr>
      <w:r>
        <w:t xml:space="preserve">Se pueden definir mediante gestión de turnos. </w:t>
      </w:r>
    </w:p>
    <w:p w14:paraId="7A328EDC" w14:textId="129627CC" w:rsidR="003D1C60" w:rsidRDefault="003D1C60" w:rsidP="00FC529C">
      <w:pPr>
        <w:spacing w:after="160" w:line="278" w:lineRule="auto"/>
      </w:pPr>
      <w:r>
        <w:t>Primero se definen los diferentes horarios que hay (sin especificar días, sólo los rangos horarios).</w:t>
      </w:r>
    </w:p>
    <w:p w14:paraId="70C647CD" w14:textId="054D7903" w:rsidR="003D1C60" w:rsidRDefault="003D1C60" w:rsidP="00FC529C">
      <w:pPr>
        <w:spacing w:after="160" w:line="278" w:lineRule="auto"/>
      </w:pPr>
      <w:r w:rsidRPr="003D1C60">
        <w:lastRenderedPageBreak/>
        <w:drawing>
          <wp:inline distT="0" distB="0" distL="0" distR="0" wp14:anchorId="082819B2" wp14:editId="55B82F6F">
            <wp:extent cx="5400040" cy="1518920"/>
            <wp:effectExtent l="0" t="0" r="0" b="5080"/>
            <wp:docPr id="2020539153" name="Imagen 1" descr="Interfaz de usuario gráfica, Texto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9153" name="Imagen 1" descr="Interfaz de usuario gráfica, Texto, Aplicación, Teams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D90A" w14:textId="77777777" w:rsidR="003D1C60" w:rsidRDefault="003D1C60" w:rsidP="00FC529C">
      <w:pPr>
        <w:spacing w:after="160" w:line="278" w:lineRule="auto"/>
      </w:pPr>
    </w:p>
    <w:p w14:paraId="736A4B4F" w14:textId="37FE3C5C" w:rsidR="003D1C60" w:rsidRDefault="003D1C60" w:rsidP="00FC529C">
      <w:pPr>
        <w:spacing w:after="160" w:line="278" w:lineRule="auto"/>
      </w:pPr>
      <w:r>
        <w:t xml:space="preserve">Una vez definido los diferentes horarios, se configuran los turnos. En el turno indicamos cada semana y configuración de </w:t>
      </w:r>
      <w:proofErr w:type="gramStart"/>
      <w:r>
        <w:t>la misma</w:t>
      </w:r>
      <w:proofErr w:type="gramEnd"/>
      <w:r>
        <w:t>, siendo luego la definición de las semanas rotativa durante la asignación del empleado.</w:t>
      </w:r>
    </w:p>
    <w:p w14:paraId="532482ED" w14:textId="4DDFFB5F" w:rsidR="003D1C60" w:rsidRDefault="003D1C60" w:rsidP="00FC529C">
      <w:pPr>
        <w:spacing w:after="160" w:line="278" w:lineRule="auto"/>
      </w:pPr>
      <w:r w:rsidRPr="003D1C60">
        <w:drawing>
          <wp:inline distT="0" distB="0" distL="0" distR="0" wp14:anchorId="24BB4640" wp14:editId="30FA179A">
            <wp:extent cx="5400040" cy="770255"/>
            <wp:effectExtent l="0" t="0" r="0" b="4445"/>
            <wp:docPr id="2083399877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99877" name="Imagen 1" descr="Patrón de fond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BEDE" w14:textId="0E23080C" w:rsidR="003D1C60" w:rsidRDefault="009E542A" w:rsidP="00FC529C">
      <w:pPr>
        <w:spacing w:after="160" w:line="278" w:lineRule="auto"/>
      </w:pPr>
      <w:r w:rsidRPr="009E542A">
        <w:drawing>
          <wp:inline distT="0" distB="0" distL="0" distR="0" wp14:anchorId="70F85ACC" wp14:editId="18F76DB4">
            <wp:extent cx="5400040" cy="989330"/>
            <wp:effectExtent l="0" t="0" r="0" b="1270"/>
            <wp:docPr id="65902722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27224" name="Imagen 1" descr="Interfaz de usuario gráfic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B777" w14:textId="3E1FFE2A" w:rsidR="009E542A" w:rsidRDefault="009E542A" w:rsidP="00FC529C">
      <w:pPr>
        <w:spacing w:after="160" w:line="278" w:lineRule="auto"/>
      </w:pPr>
      <w:r w:rsidRPr="009E542A">
        <w:drawing>
          <wp:inline distT="0" distB="0" distL="0" distR="0" wp14:anchorId="6C66537E" wp14:editId="1CED3468">
            <wp:extent cx="5400040" cy="848995"/>
            <wp:effectExtent l="0" t="0" r="0" b="1905"/>
            <wp:docPr id="192502218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22187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435F" w14:textId="77777777" w:rsidR="009E542A" w:rsidRDefault="009E542A" w:rsidP="00FC529C">
      <w:pPr>
        <w:spacing w:after="160" w:line="278" w:lineRule="auto"/>
      </w:pPr>
    </w:p>
    <w:p w14:paraId="1123BEF7" w14:textId="6462F9E0" w:rsidR="009E542A" w:rsidRDefault="009E542A" w:rsidP="00FC529C">
      <w:pPr>
        <w:spacing w:after="160" w:line="278" w:lineRule="auto"/>
      </w:pPr>
      <w:r>
        <w:t xml:space="preserve">Horarios -&gt; </w:t>
      </w:r>
      <w:proofErr w:type="spellStart"/>
      <w:r>
        <w:t>WorkShifts</w:t>
      </w:r>
      <w:proofErr w:type="spellEnd"/>
    </w:p>
    <w:p w14:paraId="2122917B" w14:textId="4418E130" w:rsidR="009E542A" w:rsidRDefault="009E542A" w:rsidP="00FC529C">
      <w:pPr>
        <w:spacing w:after="160" w:line="278" w:lineRule="auto"/>
      </w:pPr>
      <w:r>
        <w:t xml:space="preserve">Detalle del horario (horas que implica) -&gt; </w:t>
      </w:r>
      <w:proofErr w:type="spellStart"/>
      <w:r>
        <w:t>WorkShiftDetails</w:t>
      </w:r>
      <w:proofErr w:type="spellEnd"/>
    </w:p>
    <w:p w14:paraId="208193A3" w14:textId="48F5D458" w:rsidR="009E542A" w:rsidRDefault="009E542A" w:rsidP="00FC529C">
      <w:pPr>
        <w:spacing w:after="160" w:line="278" w:lineRule="auto"/>
      </w:pPr>
      <w:r>
        <w:t xml:space="preserve">Turno -&gt; </w:t>
      </w:r>
      <w:proofErr w:type="spellStart"/>
      <w:r>
        <w:t>SchedulePatterns</w:t>
      </w:r>
      <w:proofErr w:type="spellEnd"/>
    </w:p>
    <w:p w14:paraId="46A64B88" w14:textId="76421CD7" w:rsidR="009E542A" w:rsidRDefault="009E542A" w:rsidP="00FC529C">
      <w:pPr>
        <w:spacing w:after="160" w:line="278" w:lineRule="auto"/>
      </w:pPr>
      <w:r>
        <w:t xml:space="preserve">Definición del turno -&gt; </w:t>
      </w:r>
      <w:proofErr w:type="spellStart"/>
      <w:r>
        <w:t>SchedulePatternWeeks</w:t>
      </w:r>
      <w:proofErr w:type="spellEnd"/>
    </w:p>
    <w:p w14:paraId="3D80FB69" w14:textId="701CE335" w:rsidR="009E542A" w:rsidRDefault="009E542A" w:rsidP="00FC529C">
      <w:pPr>
        <w:spacing w:after="160" w:line="278" w:lineRule="auto"/>
      </w:pPr>
      <w:r>
        <w:t xml:space="preserve">Asignación de usuarios al turno -&gt; </w:t>
      </w:r>
      <w:proofErr w:type="spellStart"/>
      <w:r>
        <w:t>SchedulePatternUsers</w:t>
      </w:r>
      <w:proofErr w:type="spellEnd"/>
    </w:p>
    <w:p w14:paraId="4094F26A" w14:textId="74E045C0" w:rsidR="009E542A" w:rsidRDefault="009E542A" w:rsidP="00FC529C">
      <w:pPr>
        <w:spacing w:after="160" w:line="278" w:lineRule="auto"/>
      </w:pPr>
      <w:r>
        <w:lastRenderedPageBreak/>
        <w:t xml:space="preserve">Al asignar un usuario a un turno para unas fechas, el sistema lo que hace internamente es crear un calendario para cada definición de semana y asignárselo al usuario. Queda “asociado” porque en la tabla </w:t>
      </w:r>
      <w:proofErr w:type="spellStart"/>
      <w:r>
        <w:t>Schedules</w:t>
      </w:r>
      <w:proofErr w:type="spellEnd"/>
      <w:r>
        <w:t xml:space="preserve"> hay una columna </w:t>
      </w:r>
      <w:proofErr w:type="spellStart"/>
      <w:r>
        <w:t>SchedulePatternWeekId</w:t>
      </w:r>
      <w:proofErr w:type="spellEnd"/>
      <w:r>
        <w:t>, que si tiene contenido implica que viene de la configuración de un turno.</w:t>
      </w:r>
    </w:p>
    <w:p w14:paraId="7AEBAB1E" w14:textId="77777777" w:rsidR="009E542A" w:rsidRDefault="009E542A" w:rsidP="00FC529C">
      <w:pPr>
        <w:spacing w:after="160" w:line="278" w:lineRule="auto"/>
      </w:pPr>
    </w:p>
    <w:p w14:paraId="1BF05B41" w14:textId="40926CA1" w:rsidR="009E542A" w:rsidRDefault="009E542A" w:rsidP="009E542A">
      <w:pPr>
        <w:pStyle w:val="Ttulo3"/>
      </w:pPr>
      <w:bookmarkStart w:id="7" w:name="_Toc189036701"/>
      <w:r>
        <w:t>Excepciones</w:t>
      </w:r>
      <w:bookmarkEnd w:id="7"/>
    </w:p>
    <w:p w14:paraId="5403D572" w14:textId="2C012C50" w:rsidR="009E542A" w:rsidRDefault="009E542A" w:rsidP="00FC529C">
      <w:pPr>
        <w:spacing w:after="160" w:line="278" w:lineRule="auto"/>
      </w:pPr>
      <w:r>
        <w:t xml:space="preserve">Una excepción indica que hay algo que afecta al horario. Puede implicar que no tiene que trabajar (vacaciones, festivo) o que, aun indicando que el empleado no va a estar disponible, tiene que recuperar esas horas. </w:t>
      </w:r>
    </w:p>
    <w:p w14:paraId="4BA358C1" w14:textId="2842565F" w:rsidR="00E25368" w:rsidRDefault="00E25368" w:rsidP="00FC529C">
      <w:pPr>
        <w:spacing w:after="160" w:line="278" w:lineRule="auto"/>
      </w:pPr>
    </w:p>
    <w:p w14:paraId="3B47B44A" w14:textId="4C0B02E4" w:rsidR="009E542A" w:rsidRDefault="00E25368" w:rsidP="00FC529C">
      <w:pPr>
        <w:spacing w:after="160" w:line="278" w:lineRule="auto"/>
      </w:pPr>
      <w:r>
        <w:t xml:space="preserve">Tipos de excepciones -&gt; </w:t>
      </w:r>
      <w:proofErr w:type="spellStart"/>
      <w:r w:rsidRPr="00E25368">
        <w:rPr>
          <w:i/>
          <w:iCs/>
        </w:rPr>
        <w:t>ScheduleExceptionTypes</w:t>
      </w:r>
      <w:proofErr w:type="spellEnd"/>
    </w:p>
    <w:p w14:paraId="5DFA3F80" w14:textId="66F8F5E8" w:rsidR="009E542A" w:rsidRDefault="00E25368" w:rsidP="00FC529C">
      <w:pPr>
        <w:spacing w:after="160" w:line="278" w:lineRule="auto"/>
      </w:pPr>
      <w:r>
        <w:t xml:space="preserve">Excepciones que están operativas para una empresa: </w:t>
      </w:r>
      <w:proofErr w:type="spellStart"/>
      <w:r w:rsidRPr="00E25368">
        <w:rPr>
          <w:i/>
          <w:iCs/>
        </w:rPr>
        <w:t>ScheduleExceptionTypeCompanies</w:t>
      </w:r>
      <w:proofErr w:type="spellEnd"/>
    </w:p>
    <w:p w14:paraId="014A55FC" w14:textId="732A08E1" w:rsidR="00E25368" w:rsidRDefault="00E25368" w:rsidP="00FC529C">
      <w:pPr>
        <w:spacing w:after="160" w:line="278" w:lineRule="auto"/>
      </w:pPr>
      <w:r>
        <w:t xml:space="preserve">Excepción creada para una empresa/delegación/empleado: </w:t>
      </w:r>
      <w:proofErr w:type="spellStart"/>
      <w:r w:rsidRPr="00E25368">
        <w:rPr>
          <w:i/>
          <w:iCs/>
        </w:rPr>
        <w:t>ScheduleExceptions</w:t>
      </w:r>
      <w:proofErr w:type="spellEnd"/>
    </w:p>
    <w:p w14:paraId="35F308F9" w14:textId="77777777" w:rsidR="0067185D" w:rsidRDefault="0067185D" w:rsidP="0067185D">
      <w:pPr>
        <w:tabs>
          <w:tab w:val="left" w:pos="5004"/>
        </w:tabs>
      </w:pPr>
    </w:p>
    <w:p w14:paraId="3833BFEA" w14:textId="77777777" w:rsidR="0067185D" w:rsidRPr="0067185D" w:rsidRDefault="0067185D" w:rsidP="0067185D"/>
    <w:p w14:paraId="43401DE9" w14:textId="77777777" w:rsidR="0067185D" w:rsidRPr="0067185D" w:rsidRDefault="0067185D" w:rsidP="0067185D"/>
    <w:p w14:paraId="706D891E" w14:textId="0DE56163" w:rsidR="00A81716" w:rsidRPr="00F53038" w:rsidRDefault="00A81716" w:rsidP="00A87184">
      <w:pPr>
        <w:jc w:val="both"/>
        <w:rPr>
          <w:b/>
          <w:bCs/>
        </w:rPr>
      </w:pPr>
    </w:p>
    <w:sectPr w:rsidR="00A81716" w:rsidRPr="00F53038" w:rsidSect="00BF73FE">
      <w:headerReference w:type="default" r:id="rId20"/>
      <w:footerReference w:type="default" r:id="rId21"/>
      <w:type w:val="continuous"/>
      <w:pgSz w:w="11906" w:h="16838" w:code="9"/>
      <w:pgMar w:top="2268" w:right="1701" w:bottom="2552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120B7" w14:textId="77777777" w:rsidR="00D41E5D" w:rsidRPr="000A2BB4" w:rsidRDefault="00D41E5D" w:rsidP="000A2BB4">
      <w:r>
        <w:separator/>
      </w:r>
    </w:p>
    <w:p w14:paraId="7750FC6C" w14:textId="77777777" w:rsidR="00D41E5D" w:rsidRDefault="00D41E5D"/>
  </w:endnote>
  <w:endnote w:type="continuationSeparator" w:id="0">
    <w:p w14:paraId="42B5F314" w14:textId="77777777" w:rsidR="00D41E5D" w:rsidRPr="000A2BB4" w:rsidRDefault="00D41E5D" w:rsidP="000A2BB4">
      <w:r>
        <w:continuationSeparator/>
      </w:r>
    </w:p>
    <w:p w14:paraId="593B16F6" w14:textId="77777777" w:rsidR="00D41E5D" w:rsidRDefault="00D41E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464" w:type="dxa"/>
      <w:tblInd w:w="-976" w:type="dxa"/>
      <w:tblLook w:val="05A0" w:firstRow="1" w:lastRow="0" w:firstColumn="1" w:lastColumn="1" w:noHBand="0" w:noVBand="1"/>
    </w:tblPr>
    <w:tblGrid>
      <w:gridCol w:w="6778"/>
      <w:gridCol w:w="3686"/>
    </w:tblGrid>
    <w:tr w:rsidR="00551E9A" w:rsidRPr="00B65436" w14:paraId="6AE94BCD" w14:textId="77777777" w:rsidTr="002904B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6778" w:type="dxa"/>
        </w:tcPr>
        <w:p w14:paraId="6928E56D" w14:textId="4AB4409E" w:rsidR="00551E9A" w:rsidRPr="000A2BB4" w:rsidRDefault="00000000" w:rsidP="000A2BB4">
          <w:sdt>
            <w:sdtPr>
              <w:alias w:val="Categoría"/>
              <w:tag w:val=""/>
              <w:id w:val="1119336997"/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081355">
                <w:t xml:space="preserve">     </w:t>
              </w:r>
            </w:sdtContent>
          </w:sdt>
          <w:r w:rsidR="00551E9A" w:rsidRPr="00A70B2E">
            <w:t xml:space="preserve"> </w:t>
          </w:r>
          <w:r w:rsidR="00551E9A">
            <w:t xml:space="preserve"> (</w:t>
          </w:r>
          <w:sdt>
            <w:sdtPr>
              <w:alias w:val="Estado"/>
              <w:tag w:val=""/>
              <w:id w:val="-1911217654"/>
              <w:placeholder>
                <w:docPart w:val="700ED19BF88C4F7C9F11A1D40A6A86D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551E9A" w:rsidRPr="000A2BB4">
                <w:t>[Versión/estado]</w:t>
              </w:r>
            </w:sdtContent>
          </w:sdt>
          <w:r w:rsidR="00551E9A">
            <w:t>)</w:t>
          </w:r>
        </w:p>
      </w:tc>
      <w:tc>
        <w:tcPr>
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<w:tcW w:w="3686" w:type="dxa"/>
        </w:tcPr>
        <w:p w14:paraId="60F67B69" w14:textId="77777777" w:rsidR="00551E9A" w:rsidRPr="000A2BB4" w:rsidRDefault="00551E9A" w:rsidP="000A2BB4">
          <w:pPr>
            <w:pStyle w:val="Piedepgina"/>
          </w:pPr>
          <w:r w:rsidRPr="000A2BB4">
            <w:fldChar w:fldCharType="begin"/>
          </w:r>
          <w:r w:rsidRPr="000A2BB4">
            <w:instrText>PAGE   \* MERGEFORMAT</w:instrText>
          </w:r>
          <w:r w:rsidRPr="000A2BB4">
            <w:fldChar w:fldCharType="separate"/>
          </w:r>
          <w:r>
            <w:rPr>
              <w:noProof/>
            </w:rPr>
            <w:t>3</w:t>
          </w:r>
          <w:r w:rsidRPr="000A2BB4">
            <w:fldChar w:fldCharType="end"/>
          </w:r>
        </w:p>
      </w:tc>
    </w:tr>
    <w:tr w:rsidR="00551E9A" w:rsidRPr="00B65436" w14:paraId="0277D6D9" w14:textId="77777777" w:rsidTr="002904B1">
      <w:trPr>
        <w:trHeight w:val="87"/>
      </w:trPr>
      <w:tc>
        <w:tcPr>
          <w:tcW w:w="6778" w:type="dxa"/>
        </w:tcPr>
        <w:p w14:paraId="130DDD74" w14:textId="77777777" w:rsidR="00551E9A" w:rsidRPr="000A2BB4" w:rsidRDefault="00551E9A" w:rsidP="000A2BB4">
          <w:r w:rsidRPr="000A2BB4">
            <w:t>Se prohíbe la reproducción total o parcial de este documento sin consentimiento previo de Salutic Soluciones S. L.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3686" w:type="dxa"/>
        </w:tcPr>
        <w:p w14:paraId="15F566DD" w14:textId="77777777" w:rsidR="00551E9A" w:rsidRPr="000A2BB4" w:rsidRDefault="00551E9A" w:rsidP="000A2BB4">
          <w:pPr>
            <w:pStyle w:val="Piedepgina"/>
          </w:pPr>
          <w:bookmarkStart w:id="8" w:name="_Hlk519497312"/>
          <w:r w:rsidRPr="00657FC6">
            <w:t xml:space="preserve">www.salutic.es     |     </w:t>
          </w:r>
          <w:sdt>
            <w:sdtPr>
              <w:alias w:val="Dirección de correo electrónico de la compañía"/>
              <w:tag w:val=""/>
              <w:id w:val="609244957"/>
              <w:placeholder>
                <w:docPart w:val="D00A9F0D5A444FA78326081D13DD34B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r w:rsidRPr="000A2BB4">
                <w:t>info@salutic.es</w:t>
              </w:r>
            </w:sdtContent>
          </w:sdt>
          <w:r w:rsidRPr="000A2BB4">
            <w:t xml:space="preserve">     |     </w:t>
          </w:r>
          <w:bookmarkEnd w:id="8"/>
          <w:sdt>
            <w:sdtPr>
              <w:alias w:val="Teléfono de la compañía"/>
              <w:tag w:val=""/>
              <w:id w:val="1158577428"/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r w:rsidRPr="000A2BB4">
                <w:t>+34 951 086 094</w:t>
              </w:r>
            </w:sdtContent>
          </w:sdt>
        </w:p>
      </w:tc>
    </w:tr>
  </w:tbl>
  <w:p w14:paraId="4A79FCE7" w14:textId="77777777" w:rsidR="00551E9A" w:rsidRDefault="00551E9A" w:rsidP="0075372D">
    <w:pPr>
      <w:pStyle w:val="Sinespaciad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46B6A" w14:textId="77777777" w:rsidR="00D41E5D" w:rsidRPr="000A2BB4" w:rsidRDefault="00D41E5D" w:rsidP="000A2BB4">
      <w:r>
        <w:separator/>
      </w:r>
    </w:p>
    <w:p w14:paraId="56A978A7" w14:textId="77777777" w:rsidR="00D41E5D" w:rsidRDefault="00D41E5D"/>
  </w:footnote>
  <w:footnote w:type="continuationSeparator" w:id="0">
    <w:p w14:paraId="4BBDB760" w14:textId="77777777" w:rsidR="00D41E5D" w:rsidRPr="000A2BB4" w:rsidRDefault="00D41E5D" w:rsidP="000A2BB4">
      <w:r>
        <w:continuationSeparator/>
      </w:r>
    </w:p>
    <w:p w14:paraId="4830BE75" w14:textId="77777777" w:rsidR="00D41E5D" w:rsidRDefault="00D41E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2B835" w14:textId="77777777" w:rsidR="00551E9A" w:rsidRDefault="00551E9A" w:rsidP="00F75FD1">
    <w:pPr>
      <w:pStyle w:val="Encabezado"/>
      <w:tabs>
        <w:tab w:val="clear" w:pos="8504"/>
      </w:tabs>
      <w:ind w:right="-852"/>
      <w:jc w:val="right"/>
    </w:pPr>
    <w:r w:rsidRPr="000A2BB4">
      <w:rPr>
        <w:noProof/>
        <w:lang w:val="es-ES_tradnl" w:eastAsia="es-ES_tradnl"/>
      </w:rPr>
      <w:drawing>
        <wp:anchor distT="0" distB="0" distL="114300" distR="114300" simplePos="0" relativeHeight="251658240" behindDoc="1" locked="0" layoutInCell="1" allowOverlap="1" wp14:anchorId="6FC7CD48" wp14:editId="5F1B3319">
          <wp:simplePos x="0" y="0"/>
          <wp:positionH relativeFrom="column">
            <wp:posOffset>-565785</wp:posOffset>
          </wp:positionH>
          <wp:positionV relativeFrom="paragraph">
            <wp:posOffset>11430</wp:posOffset>
          </wp:positionV>
          <wp:extent cx="900000" cy="249377"/>
          <wp:effectExtent l="0" t="0" r="0" b="0"/>
          <wp:wrapTight wrapText="bothSides">
            <wp:wrapPolygon edited="0">
              <wp:start x="0" y="0"/>
              <wp:lineTo x="0" y="19837"/>
              <wp:lineTo x="21036" y="19837"/>
              <wp:lineTo x="21036" y="0"/>
              <wp:lineTo x="0" y="0"/>
            </wp:wrapPolygon>
          </wp:wrapTight>
          <wp:docPr id="194" name="Imagen 1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salut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249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A2BB4">
      <w:t xml:space="preserve"> </w:t>
    </w:r>
    <w:r w:rsidRPr="000A2BB4">
      <w:tab/>
    </w:r>
    <w:r w:rsidRPr="000A2BB4">
      <w:tab/>
    </w:r>
    <w:sdt>
      <w:sdtPr>
        <w:alias w:val="Compañía"/>
        <w:tag w:val=""/>
        <w:id w:val="1372734247"/>
        <w:placeholder>
          <w:docPart w:val="5D201FAB6D5E4A8286917E07AA40C0A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37B36">
          <w:t>Salutic</w:t>
        </w:r>
      </w:sdtContent>
    </w:sdt>
    <w:r w:rsidRPr="00A70B2E">
      <w:t xml:space="preserve"> </w:t>
    </w:r>
  </w:p>
  <w:p w14:paraId="6A01ACD5" w14:textId="01B0C6D0" w:rsidR="00551E9A" w:rsidRPr="000A2BB4" w:rsidRDefault="00000000" w:rsidP="00F75FD1">
    <w:pPr>
      <w:pStyle w:val="Encabezado"/>
      <w:tabs>
        <w:tab w:val="clear" w:pos="8504"/>
      </w:tabs>
      <w:ind w:right="-852"/>
      <w:jc w:val="right"/>
    </w:pPr>
    <w:sdt>
      <w:sdtPr>
        <w:alias w:val="Título"/>
        <w:id w:val="199713544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="00E70A77">
          <w:t>Staffy</w:t>
        </w:r>
        <w:proofErr w:type="spellEnd"/>
        <w:r w:rsidR="00E70A77">
          <w:t>: Modelo de datos</w:t>
        </w:r>
      </w:sdtContent>
    </w:sdt>
  </w:p>
  <w:p w14:paraId="5D505094" w14:textId="77777777" w:rsidR="00551E9A" w:rsidRDefault="00551E9A" w:rsidP="002904B1">
    <w:pPr>
      <w:pStyle w:val="Encabezado"/>
      <w:ind w:left="708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842E4F" wp14:editId="36F15994">
              <wp:simplePos x="0" y="0"/>
              <wp:positionH relativeFrom="margin">
                <wp:align>center</wp:align>
              </wp:positionH>
              <wp:positionV relativeFrom="paragraph">
                <wp:posOffset>196215</wp:posOffset>
              </wp:positionV>
              <wp:extent cx="6629400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Conector recto 9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bfbfbf [2412]" from="0,15.45pt" to="522pt,15.45pt" w14:anchorId="0F685C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">
              <w10:wrap type="through"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Información" style="width:12.45pt;height:12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" o:bullet="t">
        <v:imagedata r:id="rId1" o:title="" croptop="-2530f" cropbottom="-3542f" cropleft="-2530f" cropright="-3542f"/>
      </v:shape>
    </w:pict>
  </w:numPicBullet>
  <w:abstractNum w:abstractNumId="0" w15:restartNumberingAfterBreak="0">
    <w:nsid w:val="FFFFFF7C"/>
    <w:multiLevelType w:val="singleLevel"/>
    <w:tmpl w:val="E4AAD3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F64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5829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1AF7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6C90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9E7D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60AA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7A24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16057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9EC1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5666E"/>
    <w:multiLevelType w:val="multilevel"/>
    <w:tmpl w:val="BEDA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FB413D"/>
    <w:multiLevelType w:val="multilevel"/>
    <w:tmpl w:val="26E6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946A6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7271D3E"/>
    <w:multiLevelType w:val="hybridMultilevel"/>
    <w:tmpl w:val="57B075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86F3CDA"/>
    <w:multiLevelType w:val="multilevel"/>
    <w:tmpl w:val="65B8D76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6107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14E1B68"/>
    <w:multiLevelType w:val="multilevel"/>
    <w:tmpl w:val="6BA051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A33DEC"/>
    <w:multiLevelType w:val="multilevel"/>
    <w:tmpl w:val="6EBED46A"/>
    <w:styleLink w:val="ListadoSaluti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/>
        <w:color w:val="287AA2" w:themeColor="accent3"/>
      </w:rPr>
    </w:lvl>
    <w:lvl w:ilvl="1">
      <w:start w:val="1"/>
      <w:numFmt w:val="bullet"/>
      <w:lvlText w:val=""/>
      <w:lvlJc w:val="left"/>
      <w:pPr>
        <w:ind w:left="1776" w:hanging="360"/>
      </w:pPr>
      <w:rPr>
        <w:rFonts w:ascii="Symbol" w:hAnsi="Symbol" w:cs="Courier New" w:hint="default"/>
        <w:color w:val="86C0DF" w:themeColor="accent5"/>
      </w:rPr>
    </w:lvl>
    <w:lvl w:ilvl="2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color w:val="E87026" w:themeColor="accent2"/>
      </w:rPr>
    </w:lvl>
    <w:lvl w:ilvl="3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  <w:color w:val="768896" w:themeColor="accent6"/>
      </w:rPr>
    </w:lvl>
    <w:lvl w:ilvl="4">
      <w:start w:val="1"/>
      <w:numFmt w:val="bullet"/>
      <w:lvlText w:val=""/>
      <w:lvlJc w:val="left"/>
      <w:pPr>
        <w:ind w:left="3900" w:hanging="360"/>
      </w:pPr>
      <w:rPr>
        <w:rFonts w:ascii="Symbol" w:hAnsi="Symbol" w:cs="Courier New" w:hint="default"/>
        <w:color w:val="3596C9" w:themeColor="accent1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839062B"/>
    <w:multiLevelType w:val="multilevel"/>
    <w:tmpl w:val="6EBED46A"/>
    <w:numStyleLink w:val="ListadoSalutic"/>
  </w:abstractNum>
  <w:abstractNum w:abstractNumId="18" w15:restartNumberingAfterBreak="0">
    <w:nsid w:val="218C27A6"/>
    <w:multiLevelType w:val="hybridMultilevel"/>
    <w:tmpl w:val="3CAC15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B50057"/>
    <w:multiLevelType w:val="multilevel"/>
    <w:tmpl w:val="5E0C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1E2EEC"/>
    <w:multiLevelType w:val="hybridMultilevel"/>
    <w:tmpl w:val="953A3C12"/>
    <w:lvl w:ilvl="0" w:tplc="1BC48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21BFE"/>
    <w:multiLevelType w:val="multilevel"/>
    <w:tmpl w:val="0988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004270"/>
    <w:multiLevelType w:val="multilevel"/>
    <w:tmpl w:val="E97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B0685"/>
    <w:multiLevelType w:val="multilevel"/>
    <w:tmpl w:val="6BA051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3510DF"/>
    <w:multiLevelType w:val="hybridMultilevel"/>
    <w:tmpl w:val="B9604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B13540"/>
    <w:multiLevelType w:val="multilevel"/>
    <w:tmpl w:val="0AB0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4632F6"/>
    <w:multiLevelType w:val="multilevel"/>
    <w:tmpl w:val="6BA0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BC23CE7"/>
    <w:multiLevelType w:val="multilevel"/>
    <w:tmpl w:val="79E6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966930"/>
    <w:multiLevelType w:val="hybridMultilevel"/>
    <w:tmpl w:val="42007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997973"/>
    <w:multiLevelType w:val="hybridMultilevel"/>
    <w:tmpl w:val="246A3D5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5B15B07"/>
    <w:multiLevelType w:val="multilevel"/>
    <w:tmpl w:val="A6AC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F463F8"/>
    <w:multiLevelType w:val="hybridMultilevel"/>
    <w:tmpl w:val="3A2648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BF2B3A"/>
    <w:multiLevelType w:val="multilevel"/>
    <w:tmpl w:val="6EBED46A"/>
    <w:numStyleLink w:val="ListadoSalutic"/>
  </w:abstractNum>
  <w:abstractNum w:abstractNumId="33" w15:restartNumberingAfterBreak="0">
    <w:nsid w:val="4CA21892"/>
    <w:multiLevelType w:val="multilevel"/>
    <w:tmpl w:val="7BFC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6258B7"/>
    <w:multiLevelType w:val="multilevel"/>
    <w:tmpl w:val="45DA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072965"/>
    <w:multiLevelType w:val="hybridMultilevel"/>
    <w:tmpl w:val="A21A40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0A7C75"/>
    <w:multiLevelType w:val="hybridMultilevel"/>
    <w:tmpl w:val="6EBED46A"/>
    <w:lvl w:ilvl="0" w:tplc="5518FD48">
      <w:start w:val="1"/>
      <w:numFmt w:val="bullet"/>
      <w:pStyle w:val="Prrafodelista"/>
      <w:lvlText w:val=""/>
      <w:lvlJc w:val="left"/>
      <w:pPr>
        <w:ind w:left="1068" w:hanging="360"/>
      </w:pPr>
      <w:rPr>
        <w:rFonts w:ascii="Symbol" w:hAnsi="Symbol" w:hint="default"/>
        <w:color w:val="E87026" w:themeColor="accent2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B8F3581"/>
    <w:multiLevelType w:val="multilevel"/>
    <w:tmpl w:val="A32C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0262BA"/>
    <w:multiLevelType w:val="hybridMultilevel"/>
    <w:tmpl w:val="57B0754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C4504F"/>
    <w:multiLevelType w:val="hybridMultilevel"/>
    <w:tmpl w:val="7A4C57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450D19"/>
    <w:multiLevelType w:val="hybridMultilevel"/>
    <w:tmpl w:val="47166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A0238"/>
    <w:multiLevelType w:val="multilevel"/>
    <w:tmpl w:val="83B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311826"/>
    <w:multiLevelType w:val="hybridMultilevel"/>
    <w:tmpl w:val="3E40A6C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724EBE"/>
    <w:multiLevelType w:val="multilevel"/>
    <w:tmpl w:val="2E32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0A7A2F"/>
    <w:multiLevelType w:val="hybridMultilevel"/>
    <w:tmpl w:val="0DFCE9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90E6A"/>
    <w:multiLevelType w:val="multilevel"/>
    <w:tmpl w:val="6224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059045">
    <w:abstractNumId w:val="8"/>
  </w:num>
  <w:num w:numId="2" w16cid:durableId="344593362">
    <w:abstractNumId w:val="18"/>
  </w:num>
  <w:num w:numId="3" w16cid:durableId="931670234">
    <w:abstractNumId w:val="3"/>
  </w:num>
  <w:num w:numId="4" w16cid:durableId="2090690308">
    <w:abstractNumId w:val="2"/>
  </w:num>
  <w:num w:numId="5" w16cid:durableId="1211379265">
    <w:abstractNumId w:val="1"/>
  </w:num>
  <w:num w:numId="6" w16cid:durableId="1247612460">
    <w:abstractNumId w:val="0"/>
  </w:num>
  <w:num w:numId="7" w16cid:durableId="1000162643">
    <w:abstractNumId w:val="9"/>
  </w:num>
  <w:num w:numId="8" w16cid:durableId="114059295">
    <w:abstractNumId w:val="7"/>
  </w:num>
  <w:num w:numId="9" w16cid:durableId="501773065">
    <w:abstractNumId w:val="6"/>
  </w:num>
  <w:num w:numId="10" w16cid:durableId="1507868180">
    <w:abstractNumId w:val="5"/>
  </w:num>
  <w:num w:numId="11" w16cid:durableId="740904023">
    <w:abstractNumId w:val="4"/>
  </w:num>
  <w:num w:numId="12" w16cid:durableId="2144737236">
    <w:abstractNumId w:val="14"/>
  </w:num>
  <w:num w:numId="13" w16cid:durableId="10795996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44797582">
    <w:abstractNumId w:val="40"/>
  </w:num>
  <w:num w:numId="15" w16cid:durableId="1561162418">
    <w:abstractNumId w:val="36"/>
  </w:num>
  <w:num w:numId="16" w16cid:durableId="358972672">
    <w:abstractNumId w:val="16"/>
  </w:num>
  <w:num w:numId="17" w16cid:durableId="1791974069">
    <w:abstractNumId w:val="17"/>
  </w:num>
  <w:num w:numId="18" w16cid:durableId="626086722">
    <w:abstractNumId w:val="32"/>
  </w:num>
  <w:num w:numId="19" w16cid:durableId="498541490">
    <w:abstractNumId w:val="31"/>
  </w:num>
  <w:num w:numId="20" w16cid:durableId="1614707009">
    <w:abstractNumId w:val="20"/>
  </w:num>
  <w:num w:numId="21" w16cid:durableId="851799572">
    <w:abstractNumId w:val="12"/>
  </w:num>
  <w:num w:numId="22" w16cid:durableId="1095711578">
    <w:abstractNumId w:val="27"/>
  </w:num>
  <w:num w:numId="23" w16cid:durableId="69885325">
    <w:abstractNumId w:val="21"/>
  </w:num>
  <w:num w:numId="24" w16cid:durableId="1169178211">
    <w:abstractNumId w:val="43"/>
  </w:num>
  <w:num w:numId="25" w16cid:durableId="2141149111">
    <w:abstractNumId w:val="10"/>
  </w:num>
  <w:num w:numId="26" w16cid:durableId="1866407526">
    <w:abstractNumId w:val="33"/>
  </w:num>
  <w:num w:numId="27" w16cid:durableId="73095206">
    <w:abstractNumId w:val="25"/>
  </w:num>
  <w:num w:numId="28" w16cid:durableId="1105658939">
    <w:abstractNumId w:val="30"/>
  </w:num>
  <w:num w:numId="29" w16cid:durableId="1042709695">
    <w:abstractNumId w:val="11"/>
  </w:num>
  <w:num w:numId="30" w16cid:durableId="667249465">
    <w:abstractNumId w:val="37"/>
  </w:num>
  <w:num w:numId="31" w16cid:durableId="1459883007">
    <w:abstractNumId w:val="41"/>
  </w:num>
  <w:num w:numId="32" w16cid:durableId="1599214303">
    <w:abstractNumId w:val="22"/>
  </w:num>
  <w:num w:numId="33" w16cid:durableId="759179210">
    <w:abstractNumId w:val="19"/>
  </w:num>
  <w:num w:numId="34" w16cid:durableId="2083479905">
    <w:abstractNumId w:val="29"/>
  </w:num>
  <w:num w:numId="35" w16cid:durableId="1870683272">
    <w:abstractNumId w:val="28"/>
  </w:num>
  <w:num w:numId="36" w16cid:durableId="1246570136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59713642">
    <w:abstractNumId w:val="45"/>
  </w:num>
  <w:num w:numId="38" w16cid:durableId="1651013595">
    <w:abstractNumId w:val="42"/>
  </w:num>
  <w:num w:numId="39" w16cid:durableId="837428338">
    <w:abstractNumId w:val="26"/>
  </w:num>
  <w:num w:numId="40" w16cid:durableId="1184250709">
    <w:abstractNumId w:val="23"/>
  </w:num>
  <w:num w:numId="41" w16cid:durableId="403189629">
    <w:abstractNumId w:val="15"/>
  </w:num>
  <w:num w:numId="42" w16cid:durableId="1813331537">
    <w:abstractNumId w:val="39"/>
  </w:num>
  <w:num w:numId="43" w16cid:durableId="1964310945">
    <w:abstractNumId w:val="24"/>
  </w:num>
  <w:num w:numId="44" w16cid:durableId="1724056865">
    <w:abstractNumId w:val="38"/>
  </w:num>
  <w:num w:numId="45" w16cid:durableId="635523000">
    <w:abstractNumId w:val="44"/>
  </w:num>
  <w:num w:numId="46" w16cid:durableId="2055040846">
    <w:abstractNumId w:val="13"/>
  </w:num>
  <w:num w:numId="47" w16cid:durableId="67253827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styleLockThe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36"/>
    <w:rsid w:val="00020EA3"/>
    <w:rsid w:val="000273B5"/>
    <w:rsid w:val="000503A4"/>
    <w:rsid w:val="00052AA2"/>
    <w:rsid w:val="00064DC7"/>
    <w:rsid w:val="000806FF"/>
    <w:rsid w:val="00081355"/>
    <w:rsid w:val="00081B13"/>
    <w:rsid w:val="000A18AF"/>
    <w:rsid w:val="000A2BB4"/>
    <w:rsid w:val="000B4856"/>
    <w:rsid w:val="000C6435"/>
    <w:rsid w:val="000F05F8"/>
    <w:rsid w:val="00106E50"/>
    <w:rsid w:val="00110DB8"/>
    <w:rsid w:val="00130C86"/>
    <w:rsid w:val="00142561"/>
    <w:rsid w:val="001716FE"/>
    <w:rsid w:val="00183158"/>
    <w:rsid w:val="001922B6"/>
    <w:rsid w:val="0019683D"/>
    <w:rsid w:val="001A7D06"/>
    <w:rsid w:val="001B0E39"/>
    <w:rsid w:val="001B7F7D"/>
    <w:rsid w:val="001D7938"/>
    <w:rsid w:val="001E098A"/>
    <w:rsid w:val="001E324C"/>
    <w:rsid w:val="001E3B24"/>
    <w:rsid w:val="001E7E1B"/>
    <w:rsid w:val="001F3CD3"/>
    <w:rsid w:val="00207225"/>
    <w:rsid w:val="0021651B"/>
    <w:rsid w:val="002240A9"/>
    <w:rsid w:val="002343A0"/>
    <w:rsid w:val="00234E89"/>
    <w:rsid w:val="002511F6"/>
    <w:rsid w:val="0026341A"/>
    <w:rsid w:val="00274BF5"/>
    <w:rsid w:val="002904B1"/>
    <w:rsid w:val="00296081"/>
    <w:rsid w:val="002B59FD"/>
    <w:rsid w:val="002C3BC8"/>
    <w:rsid w:val="002D252F"/>
    <w:rsid w:val="002E42C3"/>
    <w:rsid w:val="00303F04"/>
    <w:rsid w:val="00305F04"/>
    <w:rsid w:val="003103E8"/>
    <w:rsid w:val="0032230E"/>
    <w:rsid w:val="00347AFD"/>
    <w:rsid w:val="00360A35"/>
    <w:rsid w:val="00374CEE"/>
    <w:rsid w:val="00374D7E"/>
    <w:rsid w:val="00386B80"/>
    <w:rsid w:val="00387006"/>
    <w:rsid w:val="003901B6"/>
    <w:rsid w:val="00394B12"/>
    <w:rsid w:val="003B2796"/>
    <w:rsid w:val="003B52DB"/>
    <w:rsid w:val="003D1C60"/>
    <w:rsid w:val="00407044"/>
    <w:rsid w:val="0043212B"/>
    <w:rsid w:val="0043228E"/>
    <w:rsid w:val="00443249"/>
    <w:rsid w:val="0045388E"/>
    <w:rsid w:val="004568D7"/>
    <w:rsid w:val="00472457"/>
    <w:rsid w:val="004771D0"/>
    <w:rsid w:val="00485394"/>
    <w:rsid w:val="00486F06"/>
    <w:rsid w:val="0049264B"/>
    <w:rsid w:val="004B3327"/>
    <w:rsid w:val="004E43DB"/>
    <w:rsid w:val="004E4C19"/>
    <w:rsid w:val="005033F1"/>
    <w:rsid w:val="00503C7F"/>
    <w:rsid w:val="005129C6"/>
    <w:rsid w:val="00514E51"/>
    <w:rsid w:val="0052586D"/>
    <w:rsid w:val="00542BC1"/>
    <w:rsid w:val="00551E9A"/>
    <w:rsid w:val="00553568"/>
    <w:rsid w:val="005746CC"/>
    <w:rsid w:val="00577BF7"/>
    <w:rsid w:val="00584959"/>
    <w:rsid w:val="00592666"/>
    <w:rsid w:val="00596A63"/>
    <w:rsid w:val="005C2089"/>
    <w:rsid w:val="005D1B54"/>
    <w:rsid w:val="005F3D0D"/>
    <w:rsid w:val="005F4E6D"/>
    <w:rsid w:val="00601576"/>
    <w:rsid w:val="00607B6D"/>
    <w:rsid w:val="0062380C"/>
    <w:rsid w:val="00632A52"/>
    <w:rsid w:val="00644EAA"/>
    <w:rsid w:val="00657FC6"/>
    <w:rsid w:val="0067185D"/>
    <w:rsid w:val="00677A5D"/>
    <w:rsid w:val="006A133B"/>
    <w:rsid w:val="006A3093"/>
    <w:rsid w:val="006A3728"/>
    <w:rsid w:val="006B307B"/>
    <w:rsid w:val="006C096C"/>
    <w:rsid w:val="006C2D7F"/>
    <w:rsid w:val="006D2264"/>
    <w:rsid w:val="006E1672"/>
    <w:rsid w:val="007002D2"/>
    <w:rsid w:val="007153BA"/>
    <w:rsid w:val="007451BE"/>
    <w:rsid w:val="007463CA"/>
    <w:rsid w:val="00750966"/>
    <w:rsid w:val="0075372D"/>
    <w:rsid w:val="0075643A"/>
    <w:rsid w:val="0076185D"/>
    <w:rsid w:val="007667DA"/>
    <w:rsid w:val="00775349"/>
    <w:rsid w:val="007843D2"/>
    <w:rsid w:val="00791C9C"/>
    <w:rsid w:val="007923B7"/>
    <w:rsid w:val="007927BA"/>
    <w:rsid w:val="00796DBD"/>
    <w:rsid w:val="007A2B9D"/>
    <w:rsid w:val="007A7CAD"/>
    <w:rsid w:val="007C7E48"/>
    <w:rsid w:val="00805C10"/>
    <w:rsid w:val="00806CAF"/>
    <w:rsid w:val="00811464"/>
    <w:rsid w:val="00812314"/>
    <w:rsid w:val="00832169"/>
    <w:rsid w:val="008629E4"/>
    <w:rsid w:val="008645BE"/>
    <w:rsid w:val="008A1261"/>
    <w:rsid w:val="008D408A"/>
    <w:rsid w:val="008E36B8"/>
    <w:rsid w:val="008E74A6"/>
    <w:rsid w:val="008F1A06"/>
    <w:rsid w:val="008F6576"/>
    <w:rsid w:val="008F754D"/>
    <w:rsid w:val="00900C2C"/>
    <w:rsid w:val="00914ADA"/>
    <w:rsid w:val="00971731"/>
    <w:rsid w:val="00980C9C"/>
    <w:rsid w:val="00986DD5"/>
    <w:rsid w:val="00997AAE"/>
    <w:rsid w:val="009A7DCD"/>
    <w:rsid w:val="009C5145"/>
    <w:rsid w:val="009D5795"/>
    <w:rsid w:val="009E2D0E"/>
    <w:rsid w:val="009E542A"/>
    <w:rsid w:val="009F090C"/>
    <w:rsid w:val="009F6BB2"/>
    <w:rsid w:val="00A23616"/>
    <w:rsid w:val="00A26900"/>
    <w:rsid w:val="00A31340"/>
    <w:rsid w:val="00A650CF"/>
    <w:rsid w:val="00A70B2E"/>
    <w:rsid w:val="00A75D14"/>
    <w:rsid w:val="00A81656"/>
    <w:rsid w:val="00A81716"/>
    <w:rsid w:val="00A87184"/>
    <w:rsid w:val="00AA6BA5"/>
    <w:rsid w:val="00AB7F49"/>
    <w:rsid w:val="00AE6205"/>
    <w:rsid w:val="00AF2960"/>
    <w:rsid w:val="00B20ECF"/>
    <w:rsid w:val="00B65436"/>
    <w:rsid w:val="00B70707"/>
    <w:rsid w:val="00B71532"/>
    <w:rsid w:val="00BA436B"/>
    <w:rsid w:val="00BB7EBC"/>
    <w:rsid w:val="00BD74D0"/>
    <w:rsid w:val="00BF519C"/>
    <w:rsid w:val="00BF73FE"/>
    <w:rsid w:val="00C20313"/>
    <w:rsid w:val="00C31E98"/>
    <w:rsid w:val="00C32C8A"/>
    <w:rsid w:val="00C53E2B"/>
    <w:rsid w:val="00C56C7D"/>
    <w:rsid w:val="00C75000"/>
    <w:rsid w:val="00C804B3"/>
    <w:rsid w:val="00C838E6"/>
    <w:rsid w:val="00C96078"/>
    <w:rsid w:val="00C97B6A"/>
    <w:rsid w:val="00CB44D5"/>
    <w:rsid w:val="00CC28C3"/>
    <w:rsid w:val="00CC3E68"/>
    <w:rsid w:val="00CC7ED2"/>
    <w:rsid w:val="00D37AB1"/>
    <w:rsid w:val="00D41E5D"/>
    <w:rsid w:val="00D466A0"/>
    <w:rsid w:val="00DC3B06"/>
    <w:rsid w:val="00DD3093"/>
    <w:rsid w:val="00DE33FC"/>
    <w:rsid w:val="00DF75D4"/>
    <w:rsid w:val="00E12CCF"/>
    <w:rsid w:val="00E148D7"/>
    <w:rsid w:val="00E25368"/>
    <w:rsid w:val="00E37B36"/>
    <w:rsid w:val="00E573F9"/>
    <w:rsid w:val="00E637E1"/>
    <w:rsid w:val="00E70A77"/>
    <w:rsid w:val="00E82F49"/>
    <w:rsid w:val="00E869F5"/>
    <w:rsid w:val="00EB0FCE"/>
    <w:rsid w:val="00EE4B84"/>
    <w:rsid w:val="00EE6510"/>
    <w:rsid w:val="00F10783"/>
    <w:rsid w:val="00F13B55"/>
    <w:rsid w:val="00F24E28"/>
    <w:rsid w:val="00F53038"/>
    <w:rsid w:val="00F5383A"/>
    <w:rsid w:val="00F60AB4"/>
    <w:rsid w:val="00F61577"/>
    <w:rsid w:val="00F7026F"/>
    <w:rsid w:val="00F72ADF"/>
    <w:rsid w:val="00F75FD1"/>
    <w:rsid w:val="00F84D61"/>
    <w:rsid w:val="00F90195"/>
    <w:rsid w:val="00FA0665"/>
    <w:rsid w:val="00FA18E6"/>
    <w:rsid w:val="00FA6DE4"/>
    <w:rsid w:val="00FB032E"/>
    <w:rsid w:val="00FB2823"/>
    <w:rsid w:val="00FC529C"/>
    <w:rsid w:val="00FE752F"/>
    <w:rsid w:val="00FF5CAF"/>
    <w:rsid w:val="5329837D"/>
    <w:rsid w:val="72319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D66FD"/>
  <w15:chartTrackingRefBased/>
  <w15:docId w15:val="{812E26C9-1E97-4B12-AA3D-B04B568B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color w:val="333333"/>
        <w:sz w:val="24"/>
        <w:szCs w:val="24"/>
        <w:lang w:val="es-ES" w:eastAsia="en-US" w:bidi="ar-SA"/>
      </w:rPr>
    </w:rPrDefault>
    <w:pPrDefault>
      <w:pPr>
        <w:spacing w:after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[Salutic] Normal"/>
    <w:qFormat/>
    <w:rsid w:val="00A31340"/>
  </w:style>
  <w:style w:type="paragraph" w:styleId="Ttulo1">
    <w:name w:val="heading 1"/>
    <w:aliases w:val="[Salutic] Título 1"/>
    <w:basedOn w:val="Normal"/>
    <w:next w:val="Normal"/>
    <w:link w:val="Ttulo1Car"/>
    <w:autoRedefine/>
    <w:uiPriority w:val="9"/>
    <w:qFormat/>
    <w:rsid w:val="006B307B"/>
    <w:pPr>
      <w:keepNext/>
      <w:keepLines/>
      <w:numPr>
        <w:numId w:val="12"/>
      </w:numPr>
      <w:spacing w:before="480"/>
      <w:ind w:left="431" w:hanging="431"/>
      <w:jc w:val="both"/>
      <w:outlineLvl w:val="0"/>
    </w:pPr>
    <w:rPr>
      <w:rFonts w:ascii="Arial" w:eastAsiaTheme="majorEastAsia" w:hAnsi="Arial" w:cstheme="majorBidi"/>
      <w:b/>
      <w:color w:val="3596C9" w:themeColor="accent1"/>
      <w:sz w:val="36"/>
      <w:szCs w:val="32"/>
    </w:rPr>
  </w:style>
  <w:style w:type="paragraph" w:styleId="Ttulo2">
    <w:name w:val="heading 2"/>
    <w:aliases w:val="[Salutic] Título 2"/>
    <w:basedOn w:val="Ttulo1"/>
    <w:next w:val="Normal"/>
    <w:link w:val="Ttulo2Car"/>
    <w:autoRedefine/>
    <w:uiPriority w:val="9"/>
    <w:unhideWhenUsed/>
    <w:qFormat/>
    <w:rsid w:val="006B307B"/>
    <w:pPr>
      <w:numPr>
        <w:ilvl w:val="1"/>
      </w:numPr>
      <w:spacing w:before="360" w:after="240"/>
      <w:ind w:left="862" w:hanging="578"/>
      <w:outlineLvl w:val="1"/>
    </w:pPr>
    <w:rPr>
      <w:sz w:val="32"/>
      <w:szCs w:val="26"/>
    </w:rPr>
  </w:style>
  <w:style w:type="paragraph" w:styleId="Ttulo3">
    <w:name w:val="heading 3"/>
    <w:aliases w:val="[Salutic] Título 3"/>
    <w:basedOn w:val="Ttulo2"/>
    <w:next w:val="Normal"/>
    <w:link w:val="Ttulo3Car"/>
    <w:autoRedefine/>
    <w:uiPriority w:val="9"/>
    <w:unhideWhenUsed/>
    <w:qFormat/>
    <w:rsid w:val="00C56C7D"/>
    <w:pPr>
      <w:numPr>
        <w:ilvl w:val="2"/>
      </w:numPr>
      <w:spacing w:before="240" w:after="160"/>
      <w:ind w:left="1287"/>
      <w:outlineLvl w:val="2"/>
    </w:pPr>
    <w:rPr>
      <w:sz w:val="28"/>
    </w:rPr>
  </w:style>
  <w:style w:type="paragraph" w:styleId="Ttulo4">
    <w:name w:val="heading 4"/>
    <w:aliases w:val="[Salutic] Título 4"/>
    <w:basedOn w:val="Normal"/>
    <w:next w:val="Normal"/>
    <w:link w:val="Ttulo4Car"/>
    <w:uiPriority w:val="9"/>
    <w:semiHidden/>
    <w:unhideWhenUsed/>
    <w:qFormat/>
    <w:rsid w:val="00C56C7D"/>
    <w:pPr>
      <w:keepNext/>
      <w:keepLines/>
      <w:numPr>
        <w:ilvl w:val="3"/>
        <w:numId w:val="12"/>
      </w:numPr>
      <w:spacing w:before="120" w:after="0"/>
      <w:ind w:left="1570" w:hanging="862"/>
      <w:outlineLvl w:val="3"/>
    </w:pPr>
    <w:rPr>
      <w:rFonts w:asciiTheme="majorHAnsi" w:eastAsiaTheme="majorEastAsia" w:hAnsiTheme="majorHAnsi" w:cstheme="majorBidi"/>
      <w:i/>
      <w:iCs/>
      <w:color w:val="277096" w:themeColor="accent1" w:themeShade="BF"/>
    </w:rPr>
  </w:style>
  <w:style w:type="paragraph" w:styleId="Ttulo5">
    <w:name w:val="heading 5"/>
    <w:aliases w:val="[Salutic] Título 5"/>
    <w:basedOn w:val="Normal"/>
    <w:next w:val="Normal"/>
    <w:link w:val="Ttulo5Car"/>
    <w:uiPriority w:val="9"/>
    <w:semiHidden/>
    <w:unhideWhenUsed/>
    <w:qFormat/>
    <w:rsid w:val="005F4E6D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77096" w:themeColor="accent1" w:themeShade="BF"/>
    </w:rPr>
  </w:style>
  <w:style w:type="paragraph" w:styleId="Ttulo6">
    <w:name w:val="heading 6"/>
    <w:aliases w:val="[Salutic] Título 6"/>
    <w:basedOn w:val="Normal"/>
    <w:next w:val="Normal"/>
    <w:link w:val="Ttulo6Car"/>
    <w:uiPriority w:val="9"/>
    <w:semiHidden/>
    <w:unhideWhenUsed/>
    <w:qFormat/>
    <w:rsid w:val="005F4E6D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A4A63" w:themeColor="accent1" w:themeShade="7F"/>
    </w:rPr>
  </w:style>
  <w:style w:type="paragraph" w:styleId="Ttulo7">
    <w:name w:val="heading 7"/>
    <w:aliases w:val="[Salutic] Título 7"/>
    <w:basedOn w:val="Normal"/>
    <w:next w:val="Normal"/>
    <w:link w:val="Ttulo7Car"/>
    <w:uiPriority w:val="9"/>
    <w:semiHidden/>
    <w:unhideWhenUsed/>
    <w:qFormat/>
    <w:rsid w:val="005F4E6D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A63" w:themeColor="accent1" w:themeShade="7F"/>
    </w:rPr>
  </w:style>
  <w:style w:type="paragraph" w:styleId="Ttulo8">
    <w:name w:val="heading 8"/>
    <w:aliases w:val="[Salutic] Título 8"/>
    <w:basedOn w:val="Normal"/>
    <w:next w:val="Normal"/>
    <w:link w:val="Ttulo8Car"/>
    <w:uiPriority w:val="9"/>
    <w:semiHidden/>
    <w:unhideWhenUsed/>
    <w:qFormat/>
    <w:rsid w:val="005F4E6D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525252" w:themeColor="text1" w:themeTint="D8"/>
      <w:sz w:val="21"/>
      <w:szCs w:val="21"/>
    </w:rPr>
  </w:style>
  <w:style w:type="paragraph" w:styleId="Ttulo9">
    <w:name w:val="heading 9"/>
    <w:aliases w:val="[Salutic] Título 9"/>
    <w:basedOn w:val="Normal"/>
    <w:next w:val="Normal"/>
    <w:link w:val="Ttulo9Car"/>
    <w:uiPriority w:val="9"/>
    <w:semiHidden/>
    <w:unhideWhenUsed/>
    <w:qFormat/>
    <w:rsid w:val="005F4E6D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5252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43A"/>
    <w:pPr>
      <w:numPr>
        <w:numId w:val="15"/>
      </w:num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C2089"/>
    <w:pPr>
      <w:spacing w:before="360" w:after="120"/>
    </w:pPr>
    <w:rPr>
      <w:rFonts w:asciiTheme="minorHAnsi" w:hAnsiTheme="minorHAnsi" w:cstheme="minorHAnsi"/>
      <w:b/>
      <w:bCs/>
      <w:iCs/>
      <w:color w:val="3596C9" w:themeColor="accent1"/>
      <w:sz w:val="26"/>
    </w:rPr>
  </w:style>
  <w:style w:type="paragraph" w:styleId="Lista">
    <w:name w:val="List"/>
    <w:basedOn w:val="Normal"/>
    <w:uiPriority w:val="99"/>
    <w:unhideWhenUsed/>
    <w:rsid w:val="00F7026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7026F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7026F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F7026F"/>
    <w:pPr>
      <w:ind w:left="1132" w:hanging="283"/>
      <w:contextualSpacing/>
    </w:pPr>
  </w:style>
  <w:style w:type="paragraph" w:styleId="Lista5">
    <w:name w:val="List 5"/>
    <w:basedOn w:val="Normal"/>
    <w:uiPriority w:val="99"/>
    <w:unhideWhenUsed/>
    <w:rsid w:val="00F7026F"/>
    <w:pPr>
      <w:ind w:left="1415" w:hanging="283"/>
      <w:contextualSpacing/>
    </w:pPr>
  </w:style>
  <w:style w:type="paragraph" w:styleId="Listaconnmeros">
    <w:name w:val="List Number"/>
    <w:basedOn w:val="Normal"/>
    <w:uiPriority w:val="99"/>
    <w:unhideWhenUsed/>
    <w:rsid w:val="00F7026F"/>
    <w:pPr>
      <w:numPr>
        <w:numId w:val="1"/>
      </w:numPr>
      <w:contextualSpacing/>
    </w:pPr>
  </w:style>
  <w:style w:type="paragraph" w:styleId="Sinespaciado">
    <w:name w:val="No Spacing"/>
    <w:aliases w:val="[Salutic] Sin espaciado"/>
    <w:link w:val="SinespaciadoCar"/>
    <w:uiPriority w:val="1"/>
    <w:qFormat/>
    <w:rsid w:val="00F7026F"/>
    <w:pPr>
      <w:spacing w:after="0"/>
    </w:pPr>
  </w:style>
  <w:style w:type="character" w:customStyle="1" w:styleId="Ttulo1Car">
    <w:name w:val="Título 1 Car"/>
    <w:aliases w:val="[Salutic] Título 1 Car"/>
    <w:basedOn w:val="Fuentedeprrafopredeter"/>
    <w:link w:val="Ttulo1"/>
    <w:uiPriority w:val="9"/>
    <w:rsid w:val="006B307B"/>
    <w:rPr>
      <w:rFonts w:ascii="Arial" w:eastAsiaTheme="majorEastAsia" w:hAnsi="Arial" w:cstheme="majorBidi"/>
      <w:b/>
      <w:color w:val="3596C9" w:themeColor="accent1"/>
      <w:sz w:val="36"/>
      <w:szCs w:val="32"/>
    </w:rPr>
  </w:style>
  <w:style w:type="character" w:customStyle="1" w:styleId="Ttulo2Car">
    <w:name w:val="Título 2 Car"/>
    <w:aliases w:val="[Salutic] Título 2 Car"/>
    <w:basedOn w:val="Fuentedeprrafopredeter"/>
    <w:link w:val="Ttulo2"/>
    <w:uiPriority w:val="9"/>
    <w:rsid w:val="006B307B"/>
    <w:rPr>
      <w:rFonts w:ascii="Arial" w:eastAsiaTheme="majorEastAsia" w:hAnsi="Arial" w:cstheme="majorBidi"/>
      <w:b/>
      <w:color w:val="3596C9" w:themeColor="accent1"/>
      <w:sz w:val="32"/>
      <w:szCs w:val="26"/>
    </w:rPr>
  </w:style>
  <w:style w:type="character" w:customStyle="1" w:styleId="Ttulo3Car">
    <w:name w:val="Título 3 Car"/>
    <w:aliases w:val="[Salutic] Título 3 Car"/>
    <w:basedOn w:val="Fuentedeprrafopredeter"/>
    <w:link w:val="Ttulo3"/>
    <w:uiPriority w:val="9"/>
    <w:rsid w:val="00C56C7D"/>
    <w:rPr>
      <w:rFonts w:ascii="Arial" w:eastAsiaTheme="majorEastAsia" w:hAnsi="Arial" w:cstheme="majorBidi"/>
      <w:b/>
      <w:color w:val="3596C9" w:themeColor="accent1"/>
      <w:sz w:val="28"/>
      <w:szCs w:val="26"/>
    </w:rPr>
  </w:style>
  <w:style w:type="paragraph" w:styleId="Subttulo">
    <w:name w:val="Subtitle"/>
    <w:aliases w:val="[Salutic] Subtítulo"/>
    <w:basedOn w:val="Normal"/>
    <w:next w:val="Normal"/>
    <w:link w:val="SubttuloCar"/>
    <w:autoRedefine/>
    <w:uiPriority w:val="11"/>
    <w:qFormat/>
    <w:rsid w:val="005033F1"/>
    <w:pPr>
      <w:numPr>
        <w:ilvl w:val="1"/>
      </w:numPr>
      <w:spacing w:after="120"/>
    </w:pPr>
    <w:rPr>
      <w:rFonts w:ascii="Arial" w:eastAsiaTheme="minorEastAsia" w:hAnsi="Arial" w:cs="Arial"/>
      <w:b/>
      <w:color w:val="287AA2" w:themeColor="accent3"/>
      <w:spacing w:val="15"/>
      <w:szCs w:val="22"/>
      <w14:textFill>
        <w14:solidFill>
          <w14:schemeClr w14:val="accent3">
            <w14:lumMod w14:val="75000"/>
            <w14:lumMod w14:val="40000"/>
            <w14:lumOff w14:val="60000"/>
            <w14:lumMod w14:val="50000"/>
          </w14:schemeClr>
        </w14:solidFill>
      </w14:textFill>
    </w:rPr>
  </w:style>
  <w:style w:type="character" w:customStyle="1" w:styleId="SubttuloCar">
    <w:name w:val="Subtítulo Car"/>
    <w:aliases w:val="[Salutic] Subtítulo Car"/>
    <w:basedOn w:val="Fuentedeprrafopredeter"/>
    <w:link w:val="Subttulo"/>
    <w:uiPriority w:val="11"/>
    <w:rsid w:val="005033F1"/>
    <w:rPr>
      <w:rFonts w:ascii="Arial" w:eastAsiaTheme="minorEastAsia" w:hAnsi="Arial" w:cs="Arial"/>
      <w:b/>
      <w:color w:val="287AA2" w:themeColor="accent3"/>
      <w:spacing w:val="15"/>
      <w:szCs w:val="22"/>
      <w14:textFill>
        <w14:solidFill>
          <w14:schemeClr w14:val="accent3">
            <w14:lumMod w14:val="75000"/>
            <w14:lumMod w14:val="40000"/>
            <w14:lumOff w14:val="60000"/>
            <w14:lumMod w14:val="50000"/>
          </w14:schemeClr>
        </w14:solidFill>
      </w14:textFill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169"/>
    <w:rPr>
      <w:rFonts w:ascii="Segoe UI" w:hAnsi="Segoe UI" w:cs="Segoe UI"/>
      <w:sz w:val="18"/>
      <w:szCs w:val="18"/>
    </w:rPr>
  </w:style>
  <w:style w:type="paragraph" w:styleId="Ttulo">
    <w:name w:val="Title"/>
    <w:aliases w:val="[Salutic] Título portada"/>
    <w:basedOn w:val="Normal"/>
    <w:next w:val="Normal"/>
    <w:link w:val="TtuloCar"/>
    <w:autoRedefine/>
    <w:uiPriority w:val="10"/>
    <w:qFormat/>
    <w:rsid w:val="00997AAE"/>
    <w:pPr>
      <w:spacing w:after="0"/>
      <w:contextualSpacing/>
    </w:pPr>
    <w:rPr>
      <w:rFonts w:ascii="Arial" w:eastAsiaTheme="majorEastAsia" w:hAnsi="Arial" w:cstheme="majorBidi"/>
      <w:b/>
      <w:caps/>
      <w:noProof/>
      <w:color w:val="3596C9" w:themeColor="accent1"/>
      <w:spacing w:val="-10"/>
      <w:kern w:val="28"/>
      <w:sz w:val="52"/>
      <w:szCs w:val="56"/>
    </w:rPr>
  </w:style>
  <w:style w:type="character" w:customStyle="1" w:styleId="TtuloCar">
    <w:name w:val="Título Car"/>
    <w:aliases w:val="[Salutic] Título portada Car"/>
    <w:basedOn w:val="Fuentedeprrafopredeter"/>
    <w:link w:val="Ttulo"/>
    <w:uiPriority w:val="10"/>
    <w:rsid w:val="00997AAE"/>
    <w:rPr>
      <w:rFonts w:ascii="Arial" w:eastAsiaTheme="majorEastAsia" w:hAnsi="Arial" w:cstheme="majorBidi"/>
      <w:b/>
      <w:caps/>
      <w:noProof/>
      <w:color w:val="3596C9" w:themeColor="accent1"/>
      <w:spacing w:val="-10"/>
      <w:kern w:val="28"/>
      <w:sz w:val="52"/>
      <w:szCs w:val="56"/>
    </w:rPr>
  </w:style>
  <w:style w:type="character" w:styleId="nfasis">
    <w:name w:val="Emphasis"/>
    <w:aliases w:val="[Salutic] Énfasis"/>
    <w:basedOn w:val="Fuentedeprrafopredeter"/>
    <w:uiPriority w:val="20"/>
    <w:qFormat/>
    <w:rsid w:val="00303F04"/>
    <w:rPr>
      <w:rFonts w:asciiTheme="minorHAnsi" w:hAnsiTheme="minorHAnsi"/>
      <w:i/>
      <w:iCs/>
      <w:color w:val="576571" w:themeColor="accent6" w:themeShade="BF"/>
      <w:sz w:val="24"/>
    </w:rPr>
  </w:style>
  <w:style w:type="character" w:styleId="nfasisintenso">
    <w:name w:val="Intense Emphasis"/>
    <w:aliases w:val="[Salutic] Énfasis intenso"/>
    <w:basedOn w:val="Fuentedeprrafopredeter"/>
    <w:uiPriority w:val="21"/>
    <w:qFormat/>
    <w:rsid w:val="00142561"/>
    <w:rPr>
      <w:rFonts w:asciiTheme="minorHAnsi" w:hAnsiTheme="minorHAnsi"/>
      <w:i/>
      <w:iCs/>
      <w:color w:val="287AA2" w:themeColor="accent3"/>
      <w:sz w:val="24"/>
    </w:rPr>
  </w:style>
  <w:style w:type="character" w:styleId="nfasissutil">
    <w:name w:val="Subtle Emphasis"/>
    <w:aliases w:val="[Salutic] Énfasis sutil"/>
    <w:basedOn w:val="Fuentedeprrafopredeter"/>
    <w:uiPriority w:val="19"/>
    <w:qFormat/>
    <w:rsid w:val="003B52DB"/>
    <w:rPr>
      <w:rFonts w:asciiTheme="minorHAnsi" w:hAnsiTheme="minorHAnsi"/>
      <w:i/>
      <w:iCs/>
      <w:color w:val="86C0DF" w:themeColor="accent5"/>
      <w:sz w:val="24"/>
    </w:rPr>
  </w:style>
  <w:style w:type="paragraph" w:styleId="Cita">
    <w:name w:val="Quote"/>
    <w:aliases w:val="[Salutic] Cita"/>
    <w:basedOn w:val="Normal"/>
    <w:next w:val="Normal"/>
    <w:link w:val="CitaCar"/>
    <w:autoRedefine/>
    <w:uiPriority w:val="29"/>
    <w:qFormat/>
    <w:rsid w:val="00387006"/>
    <w:pPr>
      <w:tabs>
        <w:tab w:val="center" w:pos="4536"/>
        <w:tab w:val="right" w:pos="8208"/>
      </w:tabs>
      <w:spacing w:before="200" w:after="160" w:line="360" w:lineRule="auto"/>
      <w:ind w:right="864"/>
    </w:pPr>
    <w:rPr>
      <w:i/>
      <w:iCs/>
      <w:color w:val="768896" w:themeColor="accent6"/>
    </w:rPr>
  </w:style>
  <w:style w:type="character" w:customStyle="1" w:styleId="CitaCar">
    <w:name w:val="Cita Car"/>
    <w:aliases w:val="[Salutic] Cita Car"/>
    <w:basedOn w:val="Fuentedeprrafopredeter"/>
    <w:link w:val="Cita"/>
    <w:uiPriority w:val="29"/>
    <w:rsid w:val="00387006"/>
    <w:rPr>
      <w:i/>
      <w:iCs/>
      <w:color w:val="768896" w:themeColor="accent6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750966"/>
    <w:pPr>
      <w:pBdr>
        <w:top w:val="single" w:sz="4" w:space="10" w:color="3596C9" w:themeColor="accent1"/>
        <w:bottom w:val="single" w:sz="4" w:space="10" w:color="3596C9" w:themeColor="accent1"/>
      </w:pBdr>
      <w:spacing w:before="360"/>
      <w:jc w:val="center"/>
    </w:pPr>
    <w:rPr>
      <w:i/>
      <w:iCs/>
      <w:color w:val="5DABD4" w:themeColor="accent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966"/>
    <w:rPr>
      <w:i/>
      <w:iCs/>
      <w:color w:val="5DABD4" w:themeColor="accent4"/>
    </w:rPr>
  </w:style>
  <w:style w:type="table" w:styleId="Tablaconcuadrcula">
    <w:name w:val="Table Grid"/>
    <w:basedOn w:val="Tablanormal"/>
    <w:uiPriority w:val="39"/>
    <w:rsid w:val="00C96078"/>
    <w:pPr>
      <w:spacing w:after="0" w:line="480" w:lineRule="auto"/>
    </w:pPr>
    <w:rPr>
      <w:color w:val="BFBFBF" w:themeColor="background1" w:themeShade="BF"/>
      <w:sz w:val="14"/>
    </w:rPr>
    <w:tblPr>
      <w:tblBorders>
        <w:top w:val="single" w:sz="4" w:space="0" w:color="BFBFBF" w:themeColor="background1" w:themeShade="BF"/>
      </w:tblBorders>
    </w:tblPr>
    <w:tblStylePr w:type="firstRow">
      <w:pPr>
        <w:wordWrap/>
        <w:spacing w:beforeLines="0" w:before="240" w:beforeAutospacing="0" w:afterLines="0" w:after="240" w:afterAutospacing="0"/>
      </w:pPr>
      <w:rPr>
        <w:rFonts w:asciiTheme="minorHAnsi" w:hAnsiTheme="minorHAnsi"/>
        <w:sz w:val="20"/>
      </w:rPr>
    </w:tblStylePr>
    <w:tblStylePr w:type="lastCol">
      <w:pPr>
        <w:jc w:val="right"/>
      </w:pPr>
      <w:rPr>
        <w:color w:val="A6A6A6" w:themeColor="background1" w:themeShade="A6"/>
      </w:rPr>
    </w:tblStylePr>
    <w:tblStylePr w:type="neCell">
      <w:rPr>
        <w:rFonts w:asciiTheme="minorHAnsi" w:hAnsiTheme="minorHAnsi"/>
        <w:b/>
        <w:sz w:val="20"/>
      </w:rPr>
    </w:tblStylePr>
  </w:style>
  <w:style w:type="table" w:customStyle="1" w:styleId="Tablasugerencia">
    <w:name w:val="Tabla sugerencia"/>
    <w:basedOn w:val="Tablanormal"/>
    <w:uiPriority w:val="99"/>
    <w:rsid w:val="00C75000"/>
    <w:pPr>
      <w:spacing w:before="240" w:after="240"/>
      <w:ind w:left="284" w:right="284"/>
    </w:pPr>
    <w:rPr>
      <w:i/>
      <w:color w:val="1E5B79" w:themeColor="accent3" w:themeShade="BF"/>
      <w:sz w:val="22"/>
    </w:rPr>
    <w:tblPr>
      <w:tblBorders>
        <w:top w:val="single" w:sz="4" w:space="0" w:color="F2F2F2" w:themeColor="background2"/>
        <w:left w:val="single" w:sz="4" w:space="0" w:color="F2F2F2" w:themeColor="background2"/>
        <w:bottom w:val="single" w:sz="4" w:space="0" w:color="F2F2F2" w:themeColor="background2"/>
        <w:right w:val="single" w:sz="4" w:space="0" w:color="F2F2F2" w:themeColor="background2"/>
      </w:tblBorders>
    </w:tblPr>
    <w:tcPr>
      <w:shd w:val="clear" w:color="auto" w:fill="F2F2F2" w:themeFill="background2"/>
      <w:vAlign w:val="center"/>
    </w:tcPr>
    <w:tblStylePr w:type="firstRow">
      <w:rPr>
        <w:i/>
      </w:rPr>
    </w:tblStylePr>
    <w:tblStylePr w:type="lastRow">
      <w:rPr>
        <w:i/>
      </w:rPr>
    </w:tblStylePr>
    <w:tblStylePr w:type="firstCol">
      <w:rPr>
        <w:i/>
      </w:rPr>
    </w:tblStylePr>
    <w:tblStylePr w:type="lastCol">
      <w:rPr>
        <w:i/>
      </w:rPr>
    </w:tblStylePr>
  </w:style>
  <w:style w:type="paragraph" w:styleId="Encabezado">
    <w:name w:val="header"/>
    <w:basedOn w:val="Normal"/>
    <w:link w:val="EncabezadoCar"/>
    <w:uiPriority w:val="99"/>
    <w:unhideWhenUsed/>
    <w:rsid w:val="00296081"/>
    <w:pPr>
      <w:tabs>
        <w:tab w:val="center" w:pos="4252"/>
        <w:tab w:val="right" w:pos="8504"/>
      </w:tabs>
      <w:spacing w:after="0"/>
    </w:pPr>
    <w:rPr>
      <w:color w:val="BFBFBF" w:themeColor="background1" w:themeShade="BF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96081"/>
    <w:rPr>
      <w:color w:val="BFBFBF" w:themeColor="background1" w:themeShade="BF"/>
      <w:sz w:val="20"/>
    </w:rPr>
  </w:style>
  <w:style w:type="paragraph" w:styleId="Piedepgina">
    <w:name w:val="footer"/>
    <w:aliases w:val="[Salutic] Pie de página;Pie de página portada"/>
    <w:basedOn w:val="Normal"/>
    <w:link w:val="PiedepginaCar"/>
    <w:autoRedefine/>
    <w:uiPriority w:val="99"/>
    <w:unhideWhenUsed/>
    <w:qFormat/>
    <w:rsid w:val="00020EA3"/>
    <w:pPr>
      <w:tabs>
        <w:tab w:val="center" w:pos="4252"/>
        <w:tab w:val="right" w:pos="9072"/>
      </w:tabs>
      <w:spacing w:after="0" w:line="360" w:lineRule="auto"/>
    </w:pPr>
    <w:rPr>
      <w:color w:val="A6A6A6" w:themeColor="background1" w:themeShade="A6"/>
      <w:szCs w:val="22"/>
    </w:rPr>
  </w:style>
  <w:style w:type="character" w:customStyle="1" w:styleId="PiedepginaCar">
    <w:name w:val="Pie de página Car"/>
    <w:aliases w:val="[Salutic] Pie de página;Pie de página portada Car"/>
    <w:basedOn w:val="Fuentedeprrafopredeter"/>
    <w:link w:val="Piedepgina"/>
    <w:uiPriority w:val="99"/>
    <w:rsid w:val="00020EA3"/>
    <w:rPr>
      <w:color w:val="A6A6A6" w:themeColor="background1" w:themeShade="A6"/>
      <w:szCs w:val="22"/>
    </w:rPr>
  </w:style>
  <w:style w:type="character" w:customStyle="1" w:styleId="Ttulo4Car">
    <w:name w:val="Título 4 Car"/>
    <w:aliases w:val="[Salutic] Título 4 Car"/>
    <w:basedOn w:val="Fuentedeprrafopredeter"/>
    <w:link w:val="Ttulo4"/>
    <w:uiPriority w:val="9"/>
    <w:semiHidden/>
    <w:rsid w:val="00C56C7D"/>
    <w:rPr>
      <w:rFonts w:asciiTheme="majorHAnsi" w:eastAsiaTheme="majorEastAsia" w:hAnsiTheme="majorHAnsi" w:cstheme="majorBidi"/>
      <w:i/>
      <w:iCs/>
      <w:color w:val="277096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E148D7"/>
    <w:rPr>
      <w:color w:val="808080"/>
    </w:rPr>
  </w:style>
  <w:style w:type="character" w:styleId="Hipervnculo">
    <w:name w:val="Hyperlink"/>
    <w:aliases w:val="[Salutic] Hipervínculo"/>
    <w:basedOn w:val="nfasis"/>
    <w:uiPriority w:val="99"/>
    <w:unhideWhenUsed/>
    <w:qFormat/>
    <w:rsid w:val="00486F06"/>
    <w:rPr>
      <w:rFonts w:asciiTheme="minorHAnsi" w:hAnsiTheme="minorHAnsi"/>
      <w:i/>
      <w:iCs/>
      <w:noProof/>
      <w:color w:val="3C3C3C" w:themeColor="background2" w:themeShade="40"/>
      <w:sz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148D7"/>
    <w:rPr>
      <w:color w:val="605E5C"/>
      <w:shd w:val="clear" w:color="auto" w:fill="E1DFDD"/>
    </w:rPr>
  </w:style>
  <w:style w:type="character" w:customStyle="1" w:styleId="Ttulo5Car">
    <w:name w:val="Título 5 Car"/>
    <w:aliases w:val="[Salutic] Título 5 Car"/>
    <w:basedOn w:val="Fuentedeprrafopredeter"/>
    <w:link w:val="Ttulo5"/>
    <w:uiPriority w:val="9"/>
    <w:semiHidden/>
    <w:rsid w:val="005F4E6D"/>
    <w:rPr>
      <w:rFonts w:asciiTheme="majorHAnsi" w:eastAsiaTheme="majorEastAsia" w:hAnsiTheme="majorHAnsi" w:cstheme="majorBidi"/>
      <w:color w:val="277096" w:themeColor="accent1" w:themeShade="BF"/>
    </w:rPr>
  </w:style>
  <w:style w:type="character" w:customStyle="1" w:styleId="Ttulo6Car">
    <w:name w:val="Título 6 Car"/>
    <w:aliases w:val="[Salutic] Título 6 Car"/>
    <w:basedOn w:val="Fuentedeprrafopredeter"/>
    <w:link w:val="Ttulo6"/>
    <w:uiPriority w:val="9"/>
    <w:semiHidden/>
    <w:rsid w:val="005F4E6D"/>
    <w:rPr>
      <w:rFonts w:asciiTheme="majorHAnsi" w:eastAsiaTheme="majorEastAsia" w:hAnsiTheme="majorHAnsi" w:cstheme="majorBidi"/>
      <w:color w:val="1A4A63" w:themeColor="accent1" w:themeShade="7F"/>
    </w:rPr>
  </w:style>
  <w:style w:type="character" w:customStyle="1" w:styleId="Ttulo7Car">
    <w:name w:val="Título 7 Car"/>
    <w:aliases w:val="[Salutic] Título 7 Car"/>
    <w:basedOn w:val="Fuentedeprrafopredeter"/>
    <w:link w:val="Ttulo7"/>
    <w:uiPriority w:val="9"/>
    <w:semiHidden/>
    <w:rsid w:val="005F4E6D"/>
    <w:rPr>
      <w:rFonts w:asciiTheme="majorHAnsi" w:eastAsiaTheme="majorEastAsia" w:hAnsiTheme="majorHAnsi" w:cstheme="majorBidi"/>
      <w:i/>
      <w:iCs/>
      <w:color w:val="1A4A63" w:themeColor="accent1" w:themeShade="7F"/>
    </w:rPr>
  </w:style>
  <w:style w:type="character" w:customStyle="1" w:styleId="Ttulo8Car">
    <w:name w:val="Título 8 Car"/>
    <w:aliases w:val="[Salutic] Título 8 Car"/>
    <w:basedOn w:val="Fuentedeprrafopredeter"/>
    <w:link w:val="Ttulo8"/>
    <w:uiPriority w:val="9"/>
    <w:semiHidden/>
    <w:rsid w:val="005F4E6D"/>
    <w:rPr>
      <w:rFonts w:asciiTheme="majorHAnsi" w:eastAsiaTheme="majorEastAsia" w:hAnsiTheme="majorHAnsi" w:cstheme="majorBidi"/>
      <w:color w:val="525252" w:themeColor="text1" w:themeTint="D8"/>
      <w:sz w:val="21"/>
      <w:szCs w:val="21"/>
    </w:rPr>
  </w:style>
  <w:style w:type="character" w:customStyle="1" w:styleId="Ttulo9Car">
    <w:name w:val="Título 9 Car"/>
    <w:aliases w:val="[Salutic] Título 9 Car"/>
    <w:basedOn w:val="Fuentedeprrafopredeter"/>
    <w:link w:val="Ttulo9"/>
    <w:uiPriority w:val="9"/>
    <w:semiHidden/>
    <w:rsid w:val="005F4E6D"/>
    <w:rPr>
      <w:rFonts w:asciiTheme="majorHAnsi" w:eastAsiaTheme="majorEastAsia" w:hAnsiTheme="majorHAnsi" w:cstheme="majorBidi"/>
      <w:i/>
      <w:iCs/>
      <w:color w:val="525252" w:themeColor="text1" w:themeTint="D8"/>
      <w:sz w:val="21"/>
      <w:szCs w:val="21"/>
    </w:rPr>
  </w:style>
  <w:style w:type="table" w:customStyle="1" w:styleId="Tablacolumnas">
    <w:name w:val="Tabla columnas"/>
    <w:basedOn w:val="Tablanormal"/>
    <w:uiPriority w:val="99"/>
    <w:rsid w:val="000806FF"/>
    <w:pPr>
      <w:spacing w:before="80" w:after="80"/>
      <w:ind w:left="113" w:right="113"/>
    </w:pPr>
    <w:tblPr>
      <w:tblStyleRowBandSize w:val="1"/>
      <w:tblBorders>
        <w:top w:val="single" w:sz="4" w:space="0" w:color="DADADA" w:themeColor="background2" w:themeShade="E6"/>
        <w:left w:val="single" w:sz="4" w:space="0" w:color="DADADA" w:themeColor="background2" w:themeShade="E6"/>
        <w:bottom w:val="single" w:sz="4" w:space="0" w:color="DADADA" w:themeColor="background2" w:themeShade="E6"/>
        <w:right w:val="single" w:sz="4" w:space="0" w:color="DADADA" w:themeColor="background2" w:themeShade="E6"/>
        <w:insideH w:val="single" w:sz="4" w:space="0" w:color="DADADA" w:themeColor="background2" w:themeShade="E6"/>
        <w:insideV w:val="single" w:sz="4" w:space="0" w:color="DADADA" w:themeColor="background2" w:themeShade="E6"/>
      </w:tblBorders>
    </w:tblPr>
    <w:tcPr>
      <w:vAlign w:val="center"/>
    </w:tcPr>
    <w:tblStylePr w:type="firstRow">
      <w:rPr>
        <w:rFonts w:asciiTheme="minorHAnsi" w:hAnsiTheme="minorHAnsi"/>
        <w:b/>
        <w:color w:val="3596C9" w:themeColor="accent1"/>
        <w:sz w:val="24"/>
      </w:rPr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2F2F2" w:themeFill="background2"/>
      </w:tcPr>
    </w:tblStylePr>
    <w:tblStylePr w:type="band2Horz">
      <w:tblPr/>
      <w:tcPr>
        <w:shd w:val="clear" w:color="auto" w:fill="F8F8F8"/>
      </w:tcPr>
    </w:tblStylePr>
  </w:style>
  <w:style w:type="table" w:customStyle="1" w:styleId="Tablafilas">
    <w:name w:val="Tabla filas"/>
    <w:basedOn w:val="Tablanormal"/>
    <w:uiPriority w:val="99"/>
    <w:rsid w:val="000806FF"/>
    <w:pPr>
      <w:spacing w:before="80" w:after="80"/>
      <w:ind w:left="113" w:right="113"/>
    </w:pPr>
    <w:tblPr>
      <w:tblStyleRowBandSize w:val="1"/>
      <w:tblBorders>
        <w:top w:val="single" w:sz="4" w:space="0" w:color="DADADA" w:themeColor="background2" w:themeShade="E6"/>
        <w:left w:val="single" w:sz="4" w:space="0" w:color="DADADA" w:themeColor="background2" w:themeShade="E6"/>
        <w:bottom w:val="single" w:sz="4" w:space="0" w:color="DADADA" w:themeColor="background2" w:themeShade="E6"/>
        <w:right w:val="single" w:sz="4" w:space="0" w:color="DADADA" w:themeColor="background2" w:themeShade="E6"/>
        <w:insideH w:val="single" w:sz="4" w:space="0" w:color="DADADA" w:themeColor="background2" w:themeShade="E6"/>
        <w:insideV w:val="single" w:sz="4" w:space="0" w:color="DADADA" w:themeColor="background2" w:themeShade="E6"/>
      </w:tblBorders>
    </w:tblPr>
    <w:tcPr>
      <w:shd w:val="clear" w:color="auto" w:fill="auto"/>
      <w:vAlign w:val="center"/>
    </w:tcPr>
    <w:tblStylePr w:type="firstCol">
      <w:rPr>
        <w:rFonts w:asciiTheme="minorHAnsi" w:hAnsiTheme="minorHAnsi"/>
        <w:b/>
        <w:color w:val="3596C9" w:themeColor="accent1"/>
        <w:sz w:val="24"/>
      </w:rPr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2F2F2" w:themeFill="background2"/>
      </w:tcPr>
    </w:tblStylePr>
    <w:tblStylePr w:type="band2Horz">
      <w:tblPr/>
      <w:tcPr>
        <w:shd w:val="clear" w:color="auto" w:fill="F8F8F8"/>
      </w:tcPr>
    </w:tblStylePr>
  </w:style>
  <w:style w:type="table" w:customStyle="1" w:styleId="Tablamixta">
    <w:name w:val="Tabla mixta"/>
    <w:basedOn w:val="Tablanormal"/>
    <w:uiPriority w:val="99"/>
    <w:rsid w:val="000806FF"/>
    <w:pPr>
      <w:spacing w:before="80" w:after="80"/>
      <w:ind w:left="113" w:right="113"/>
    </w:pPr>
    <w:tblPr>
      <w:tblStyleRowBandSize w:val="1"/>
      <w:tblBorders>
        <w:top w:val="single" w:sz="4" w:space="0" w:color="DADADA" w:themeColor="background2" w:themeShade="E6"/>
        <w:left w:val="single" w:sz="4" w:space="0" w:color="DADADA" w:themeColor="background2" w:themeShade="E6"/>
        <w:bottom w:val="single" w:sz="4" w:space="0" w:color="DADADA" w:themeColor="background2" w:themeShade="E6"/>
        <w:right w:val="single" w:sz="4" w:space="0" w:color="DADADA" w:themeColor="background2" w:themeShade="E6"/>
        <w:insideH w:val="single" w:sz="4" w:space="0" w:color="DADADA" w:themeColor="background2" w:themeShade="E6"/>
        <w:insideV w:val="single" w:sz="4" w:space="0" w:color="DADADA" w:themeColor="background2" w:themeShade="E6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color w:val="3596C9" w:themeColor="accent1"/>
        <w:sz w:val="24"/>
      </w:rPr>
      <w:tblPr/>
      <w:tcPr>
        <w:shd w:val="clear" w:color="auto" w:fill="FFFFFF" w:themeFill="background1"/>
      </w:tcPr>
    </w:tblStylePr>
    <w:tblStylePr w:type="firstCol">
      <w:pPr>
        <w:wordWrap/>
        <w:spacing w:beforeLines="0" w:before="40" w:beforeAutospacing="0" w:afterLines="0" w:after="40" w:afterAutospacing="0"/>
        <w:ind w:leftChars="0" w:left="113" w:rightChars="0" w:right="113"/>
        <w:jc w:val="left"/>
      </w:pPr>
      <w:rPr>
        <w:rFonts w:asciiTheme="minorHAnsi" w:hAnsiTheme="minorHAnsi"/>
        <w:b/>
        <w:color w:val="3596C9" w:themeColor="accent1"/>
        <w:sz w:val="24"/>
      </w:rPr>
      <w:tblPr/>
      <w:tcPr>
        <w:shd w:val="clear" w:color="auto" w:fill="FFFFFF" w:themeFill="background1"/>
      </w:tcPr>
    </w:tblStylePr>
    <w:tblStylePr w:type="band1Horz">
      <w:rPr>
        <w:rFonts w:asciiTheme="minorHAnsi" w:hAnsiTheme="minorHAnsi"/>
      </w:rPr>
      <w:tblPr/>
      <w:tcPr>
        <w:shd w:val="clear" w:color="auto" w:fill="F2F2F2" w:themeFill="background2"/>
      </w:tcPr>
    </w:tblStylePr>
    <w:tblStylePr w:type="band2Horz">
      <w:rPr>
        <w:rFonts w:asciiTheme="minorHAnsi" w:hAnsiTheme="minorHAnsi"/>
        <w:sz w:val="24"/>
      </w:rPr>
      <w:tblPr/>
      <w:tcPr>
        <w:shd w:val="clear" w:color="auto" w:fill="F8F8F8"/>
      </w:tcPr>
    </w:tblStylePr>
  </w:style>
  <w:style w:type="table" w:customStyle="1" w:styleId="Tablacolumnascontotal">
    <w:name w:val="Tabla columnas con total"/>
    <w:basedOn w:val="Tablanormal"/>
    <w:uiPriority w:val="99"/>
    <w:rsid w:val="000806FF"/>
    <w:pPr>
      <w:spacing w:before="80" w:after="80"/>
      <w:ind w:left="113" w:right="113"/>
    </w:pPr>
    <w:tblPr>
      <w:tblStyleRowBandSize w:val="1"/>
      <w:tblBorders>
        <w:top w:val="single" w:sz="4" w:space="0" w:color="DADADA" w:themeColor="background2" w:themeShade="E6"/>
        <w:left w:val="single" w:sz="4" w:space="0" w:color="DADADA" w:themeColor="background2" w:themeShade="E6"/>
        <w:bottom w:val="single" w:sz="4" w:space="0" w:color="DADADA" w:themeColor="background2" w:themeShade="E6"/>
        <w:right w:val="single" w:sz="4" w:space="0" w:color="DADADA" w:themeColor="background2" w:themeShade="E6"/>
        <w:insideH w:val="single" w:sz="4" w:space="0" w:color="DADADA" w:themeColor="background2" w:themeShade="E6"/>
        <w:insideV w:val="single" w:sz="4" w:space="0" w:color="DADADA" w:themeColor="background2" w:themeShade="E6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color w:val="3596C9" w:themeColor="accent1"/>
        <w:sz w:val="24"/>
      </w:rPr>
      <w:tblPr/>
      <w:tcPr>
        <w:shd w:val="clear" w:color="auto" w:fill="FFFFFF" w:themeFill="background1"/>
      </w:tcPr>
    </w:tblStylePr>
    <w:tblStylePr w:type="lastRow">
      <w:rPr>
        <w:rFonts w:asciiTheme="minorHAnsi" w:hAnsiTheme="minorHAnsi"/>
        <w:b w:val="0"/>
        <w:color w:val="1E5B79" w:themeColor="accent3" w:themeShade="BF"/>
        <w:sz w:val="24"/>
      </w:rPr>
      <w:tblPr/>
      <w:tcPr>
        <w:shd w:val="clear" w:color="auto" w:fill="E3E7EA" w:themeFill="accent6" w:themeFillTint="33"/>
      </w:tcPr>
    </w:tblStylePr>
    <w:tblStylePr w:type="band1Horz">
      <w:rPr>
        <w:rFonts w:asciiTheme="minorHAnsi" w:hAnsiTheme="minorHAnsi"/>
        <w:sz w:val="24"/>
      </w:rPr>
      <w:tblPr/>
      <w:tcPr>
        <w:shd w:val="clear" w:color="auto" w:fill="F2F2F2" w:themeFill="background2"/>
      </w:tcPr>
    </w:tblStylePr>
    <w:tblStylePr w:type="band2Horz">
      <w:rPr>
        <w:rFonts w:asciiTheme="minorHAnsi" w:hAnsiTheme="minorHAnsi"/>
        <w:sz w:val="24"/>
      </w:rPr>
      <w:tblPr/>
      <w:tcPr>
        <w:shd w:val="clear" w:color="auto" w:fill="F8F8F8"/>
      </w:tcPr>
    </w:tblStylePr>
  </w:style>
  <w:style w:type="table" w:customStyle="1" w:styleId="Tablafilascontotal">
    <w:name w:val="Tabla filas con total"/>
    <w:basedOn w:val="Tablafilas"/>
    <w:uiPriority w:val="99"/>
    <w:rsid w:val="000806FF"/>
    <w:tblPr/>
    <w:tcPr>
      <w:shd w:val="clear" w:color="auto" w:fill="auto"/>
    </w:tcPr>
    <w:tblStylePr w:type="firstCol">
      <w:rPr>
        <w:rFonts w:asciiTheme="minorHAnsi" w:hAnsiTheme="minorHAnsi"/>
        <w:b/>
        <w:color w:val="3596C9" w:themeColor="accent1"/>
        <w:sz w:val="24"/>
      </w:rPr>
      <w:tblPr/>
      <w:tcPr>
        <w:shd w:val="clear" w:color="auto" w:fill="FFFFFF" w:themeFill="background1"/>
      </w:tcPr>
    </w:tblStylePr>
    <w:tblStylePr w:type="lastCol">
      <w:rPr>
        <w:rFonts w:asciiTheme="minorHAnsi" w:hAnsiTheme="minorHAnsi"/>
        <w:color w:val="143D51" w:themeColor="accent3" w:themeShade="80"/>
        <w:sz w:val="24"/>
      </w:rPr>
      <w:tblPr/>
      <w:tcPr>
        <w:shd w:val="clear" w:color="auto" w:fill="E3E7EA" w:themeFill="accent6" w:themeFillTint="33"/>
      </w:tcPr>
    </w:tblStylePr>
    <w:tblStylePr w:type="band1Horz">
      <w:tblPr/>
      <w:tcPr>
        <w:shd w:val="clear" w:color="auto" w:fill="F2F2F2" w:themeFill="background2"/>
      </w:tcPr>
    </w:tblStylePr>
    <w:tblStylePr w:type="band2Horz">
      <w:tblPr/>
      <w:tcPr>
        <w:shd w:val="clear" w:color="auto" w:fill="F8F8F8"/>
      </w:tcPr>
    </w:tblStylePr>
  </w:style>
  <w:style w:type="paragraph" w:styleId="Descripcin">
    <w:name w:val="caption"/>
    <w:basedOn w:val="Normal"/>
    <w:next w:val="Normal"/>
    <w:autoRedefine/>
    <w:uiPriority w:val="35"/>
    <w:unhideWhenUsed/>
    <w:qFormat/>
    <w:rsid w:val="009A7DCD"/>
    <w:pPr>
      <w:spacing w:before="120" w:after="320"/>
      <w:jc w:val="center"/>
    </w:pPr>
    <w:rPr>
      <w:i/>
      <w:iCs/>
      <w:color w:val="768896" w:themeColor="accent6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A26900"/>
    <w:pPr>
      <w:spacing w:after="0"/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26900"/>
    <w:pPr>
      <w:spacing w:after="0"/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26900"/>
    <w:pPr>
      <w:spacing w:after="0"/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26900"/>
    <w:pPr>
      <w:spacing w:after="0"/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26900"/>
    <w:pPr>
      <w:spacing w:after="0"/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26900"/>
    <w:pPr>
      <w:spacing w:after="0"/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26900"/>
    <w:pPr>
      <w:spacing w:after="0"/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26900"/>
    <w:pPr>
      <w:spacing w:after="0"/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26900"/>
    <w:pPr>
      <w:spacing w:after="0"/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26900"/>
    <w:pPr>
      <w:spacing w:before="120" w:after="120"/>
    </w:pPr>
    <w:rPr>
      <w:rFonts w:asciiTheme="minorHAnsi" w:hAnsiTheme="minorHAnsi" w:cstheme="minorHAnsi"/>
      <w:b/>
      <w:bCs/>
      <w:i/>
      <w:iCs/>
      <w:sz w:val="20"/>
      <w:szCs w:val="20"/>
    </w:rPr>
  </w:style>
  <w:style w:type="character" w:customStyle="1" w:styleId="SinespaciadoCar">
    <w:name w:val="Sin espaciado Car"/>
    <w:aliases w:val="[Salutic] Sin espaciado Car"/>
    <w:basedOn w:val="Fuentedeprrafopredeter"/>
    <w:link w:val="Sinespaciado"/>
    <w:uiPriority w:val="1"/>
    <w:rsid w:val="00A26900"/>
  </w:style>
  <w:style w:type="paragraph" w:styleId="TtuloTDC">
    <w:name w:val="TOC Heading"/>
    <w:basedOn w:val="Ttulo1"/>
    <w:next w:val="Normal"/>
    <w:uiPriority w:val="39"/>
    <w:unhideWhenUsed/>
    <w:qFormat/>
    <w:rsid w:val="00387006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77096" w:themeColor="accent1" w:themeShade="BF"/>
      <w:sz w:val="32"/>
      <w:lang w:eastAsia="es-ES"/>
    </w:rPr>
  </w:style>
  <w:style w:type="paragraph" w:styleId="TDC2">
    <w:name w:val="toc 2"/>
    <w:basedOn w:val="Normal"/>
    <w:next w:val="Normal"/>
    <w:link w:val="TDC2Car"/>
    <w:autoRedefine/>
    <w:uiPriority w:val="39"/>
    <w:unhideWhenUsed/>
    <w:qFormat/>
    <w:rsid w:val="00020EA3"/>
    <w:pPr>
      <w:spacing w:before="120" w:after="60"/>
      <w:ind w:left="238"/>
    </w:pPr>
    <w:rPr>
      <w:rFonts w:asciiTheme="minorHAnsi" w:hAnsiTheme="minorHAnsi" w:cstheme="minorHAnsi"/>
      <w:b/>
      <w:bCs/>
      <w:color w:val="333333" w:themeColor="text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20EA3"/>
    <w:pPr>
      <w:tabs>
        <w:tab w:val="left" w:pos="1200"/>
        <w:tab w:val="right" w:leader="underscore" w:pos="8494"/>
      </w:tabs>
      <w:spacing w:before="40" w:after="80"/>
      <w:ind w:left="482"/>
    </w:pPr>
    <w:rPr>
      <w:rFonts w:asciiTheme="minorHAnsi" w:hAnsiTheme="minorHAnsi" w:cstheme="minorHAnsi"/>
      <w:sz w:val="22"/>
      <w:szCs w:val="20"/>
    </w:rPr>
  </w:style>
  <w:style w:type="numbering" w:customStyle="1" w:styleId="ListadoSalutic">
    <w:name w:val="Listado Salutic"/>
    <w:uiPriority w:val="99"/>
    <w:rsid w:val="0075643A"/>
    <w:pPr>
      <w:numPr>
        <w:numId w:val="16"/>
      </w:numPr>
    </w:pPr>
  </w:style>
  <w:style w:type="table" w:customStyle="1" w:styleId="Firmas">
    <w:name w:val="Firmas"/>
    <w:basedOn w:val="Tablanormal"/>
    <w:uiPriority w:val="99"/>
    <w:rsid w:val="00CC28C3"/>
    <w:pPr>
      <w:spacing w:before="100" w:after="100"/>
      <w:ind w:left="170" w:right="170"/>
    </w:pPr>
    <w:rPr>
      <w:color w:val="1E5B79" w:themeColor="accent3" w:themeShade="BF"/>
    </w:rPr>
    <w:tblPr>
      <w:tblBorders>
        <w:insideH w:val="single" w:sz="48" w:space="0" w:color="FFFFFF" w:themeColor="background1"/>
        <w:insideV w:val="single" w:sz="48" w:space="0" w:color="FFFFFF" w:themeColor="background1"/>
      </w:tblBorders>
    </w:tblPr>
    <w:tcPr>
      <w:shd w:val="clear" w:color="auto" w:fill="F2F2F2" w:themeFill="background2"/>
      <w:vAlign w:val="center"/>
    </w:tcPr>
    <w:tblStylePr w:type="firstRow">
      <w:pPr>
        <w:wordWrap/>
        <w:spacing w:beforeLines="0" w:before="600" w:beforeAutospacing="0" w:afterLines="0" w:after="600" w:afterAutospacing="0"/>
      </w:pPr>
      <w:rPr>
        <w:rFonts w:asciiTheme="majorHAnsi" w:hAnsiTheme="majorHAnsi"/>
      </w:rPr>
      <w:tblPr/>
      <w:tcPr>
        <w:shd w:val="clear" w:color="auto" w:fill="F8F8F8"/>
      </w:tcPr>
    </w:tblStylePr>
  </w:style>
  <w:style w:type="paragraph" w:customStyle="1" w:styleId="SaluticTipodedocumento">
    <w:name w:val="[Salutic] Tipo de documento"/>
    <w:basedOn w:val="Normal"/>
    <w:qFormat/>
    <w:rsid w:val="00CC7ED2"/>
    <w:rPr>
      <w:color w:val="576571" w:themeColor="accent6" w:themeShade="BF"/>
      <w:sz w:val="28"/>
    </w:rPr>
  </w:style>
  <w:style w:type="table" w:customStyle="1" w:styleId="Informacinportada">
    <w:name w:val="Información portada"/>
    <w:basedOn w:val="Tablanormal"/>
    <w:uiPriority w:val="99"/>
    <w:rsid w:val="008645BE"/>
    <w:pPr>
      <w:spacing w:after="0"/>
    </w:pPr>
    <w:rPr>
      <w:color w:val="3A444C" w:themeColor="accent6" w:themeShade="80"/>
    </w:rPr>
    <w:tblPr>
      <w:tblStyleRowBandSize w:val="1"/>
    </w:tblPr>
    <w:tblStylePr w:type="firstRow">
      <w:rPr>
        <w:color w:val="1E5B79" w:themeColor="accent3" w:themeShade="BF"/>
      </w:rPr>
    </w:tblStylePr>
    <w:tblStylePr w:type="lastRow">
      <w:pPr>
        <w:wordWrap/>
        <w:spacing w:beforeLines="0" w:before="120" w:beforeAutospacing="0" w:afterLines="0" w:after="120" w:afterAutospacing="0"/>
      </w:pPr>
      <w:rPr>
        <w:color w:val="1A4B64" w:themeColor="accent1" w:themeShade="80"/>
      </w:rPr>
    </w:tblStylePr>
    <w:tblStylePr w:type="firstCol">
      <w:pPr>
        <w:jc w:val="left"/>
      </w:pPr>
    </w:tblStylePr>
    <w:tblStylePr w:type="lastCol">
      <w:pPr>
        <w:jc w:val="right"/>
      </w:pPr>
    </w:tblStylePr>
  </w:style>
  <w:style w:type="character" w:styleId="Referenciaintensa">
    <w:name w:val="Intense Reference"/>
    <w:aliases w:val="[Salutic] Referencia intensa"/>
    <w:basedOn w:val="Fuentedeprrafopredeter"/>
    <w:uiPriority w:val="32"/>
    <w:qFormat/>
    <w:rsid w:val="008645BE"/>
    <w:rPr>
      <w:b/>
      <w:bCs/>
      <w:smallCaps/>
      <w:color w:val="E87026" w:themeColor="accent2"/>
      <w:spacing w:val="5"/>
    </w:rPr>
  </w:style>
  <w:style w:type="paragraph" w:styleId="Tabladeilustraciones">
    <w:name w:val="table of figures"/>
    <w:aliases w:val="[Salutic] Tabla de ilustraciones"/>
    <w:basedOn w:val="Normal"/>
    <w:next w:val="Normal"/>
    <w:autoRedefine/>
    <w:uiPriority w:val="99"/>
    <w:unhideWhenUsed/>
    <w:qFormat/>
    <w:rsid w:val="00C96078"/>
    <w:pPr>
      <w:tabs>
        <w:tab w:val="right" w:leader="underscore" w:pos="8494"/>
      </w:tabs>
      <w:spacing w:before="120" w:after="120"/>
    </w:pPr>
    <w:rPr>
      <w:rFonts w:asciiTheme="minorHAnsi" w:hAnsiTheme="minorHAnsi" w:cstheme="minorHAnsi"/>
      <w:iCs/>
      <w:noProof/>
      <w:color w:val="3C3C3C" w:themeColor="background2" w:themeShade="4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806FF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806FF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806FF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806FF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806FF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806FF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character" w:styleId="AcrnimoHTML">
    <w:name w:val="HTML Acronym"/>
    <w:basedOn w:val="Fuentedeprrafopredeter"/>
    <w:uiPriority w:val="99"/>
    <w:unhideWhenUsed/>
    <w:rsid w:val="00F84D61"/>
  </w:style>
  <w:style w:type="character" w:styleId="Referenciasutil">
    <w:name w:val="Subtle Reference"/>
    <w:aliases w:val="[Salutic] Referencia sutil"/>
    <w:basedOn w:val="Fuentedeprrafopredeter"/>
    <w:uiPriority w:val="31"/>
    <w:qFormat/>
    <w:rsid w:val="00386B80"/>
    <w:rPr>
      <w:smallCaps/>
      <w:color w:val="7B7B7B" w:themeColor="text1" w:themeTint="A5"/>
    </w:rPr>
  </w:style>
  <w:style w:type="paragraph" w:customStyle="1" w:styleId="ndice">
    <w:name w:val="Índice"/>
    <w:basedOn w:val="TDC2"/>
    <w:link w:val="ndiceCar"/>
    <w:autoRedefine/>
    <w:rsid w:val="002E42C3"/>
    <w:pPr>
      <w:tabs>
        <w:tab w:val="left" w:pos="960"/>
        <w:tab w:val="right" w:leader="underscore" w:pos="8494"/>
      </w:tabs>
      <w:spacing w:before="240" w:after="240"/>
    </w:pPr>
    <w:rPr>
      <w:rFonts w:eastAsiaTheme="minorEastAsia" w:cstheme="minorBidi"/>
      <w:b w:val="0"/>
      <w:bCs w:val="0"/>
      <w:i/>
      <w:noProof/>
      <w:sz w:val="28"/>
      <w:lang w:eastAsia="es-ES"/>
    </w:rPr>
  </w:style>
  <w:style w:type="paragraph" w:customStyle="1" w:styleId="SaluticSubtitulosecundario">
    <w:name w:val="[Salutic] Subtitulo secundario"/>
    <w:basedOn w:val="Normal"/>
    <w:link w:val="SaluticSubtitulosecundarioCar"/>
    <w:qFormat/>
    <w:rsid w:val="00FB032E"/>
    <w:rPr>
      <w:color w:val="E87026" w:themeColor="accent2"/>
      <w:sz w:val="32"/>
    </w:rPr>
  </w:style>
  <w:style w:type="character" w:customStyle="1" w:styleId="TDC2Car">
    <w:name w:val="TDC 2 Car"/>
    <w:basedOn w:val="Fuentedeprrafopredeter"/>
    <w:link w:val="TDC2"/>
    <w:uiPriority w:val="39"/>
    <w:rsid w:val="00020EA3"/>
    <w:rPr>
      <w:rFonts w:asciiTheme="minorHAnsi" w:hAnsiTheme="minorHAnsi" w:cstheme="minorHAnsi"/>
      <w:b/>
      <w:bCs/>
      <w:color w:val="333333" w:themeColor="text2"/>
      <w:szCs w:val="22"/>
    </w:rPr>
  </w:style>
  <w:style w:type="character" w:customStyle="1" w:styleId="ndiceCar">
    <w:name w:val="Índice Car"/>
    <w:basedOn w:val="TDC2Car"/>
    <w:link w:val="ndice"/>
    <w:rsid w:val="002E42C3"/>
    <w:rPr>
      <w:rFonts w:asciiTheme="minorHAnsi" w:eastAsiaTheme="minorEastAsia" w:hAnsiTheme="minorHAnsi" w:cstheme="minorHAnsi"/>
      <w:b w:val="0"/>
      <w:bCs w:val="0"/>
      <w:i/>
      <w:noProof/>
      <w:color w:val="333333" w:themeColor="text2"/>
      <w:sz w:val="28"/>
      <w:szCs w:val="22"/>
      <w:lang w:eastAsia="es-ES"/>
    </w:rPr>
  </w:style>
  <w:style w:type="paragraph" w:customStyle="1" w:styleId="SaluticSubtituloclaro">
    <w:name w:val="[Salutic] Subtitulo claro"/>
    <w:basedOn w:val="Normal"/>
    <w:link w:val="SaluticSubtituloclaroCar"/>
    <w:qFormat/>
    <w:rsid w:val="00FB032E"/>
    <w:rPr>
      <w:color w:val="5DABD4" w:themeColor="accent4"/>
      <w:sz w:val="28"/>
    </w:rPr>
  </w:style>
  <w:style w:type="character" w:customStyle="1" w:styleId="SaluticSubtitulosecundarioCar">
    <w:name w:val="[Salutic] Subtitulo secundario Car"/>
    <w:basedOn w:val="Fuentedeprrafopredeter"/>
    <w:link w:val="SaluticSubtitulosecundario"/>
    <w:rsid w:val="00FB032E"/>
    <w:rPr>
      <w:color w:val="E87026" w:themeColor="accent2"/>
      <w:sz w:val="32"/>
    </w:rPr>
  </w:style>
  <w:style w:type="paragraph" w:customStyle="1" w:styleId="SaluticEncabezadondices">
    <w:name w:val="[Salutic] Encabezado índices"/>
    <w:basedOn w:val="Ttulo"/>
    <w:autoRedefine/>
    <w:qFormat/>
    <w:rsid w:val="002C3BC8"/>
    <w:pPr>
      <w:spacing w:before="240" w:after="240"/>
    </w:pPr>
    <w:rPr>
      <w:spacing w:val="10"/>
      <w:sz w:val="28"/>
    </w:rPr>
  </w:style>
  <w:style w:type="paragraph" w:customStyle="1" w:styleId="SaluticSubtitulofecha">
    <w:name w:val="[Salutic] Subtitulo fecha"/>
    <w:basedOn w:val="SaluticSubtituloclaro"/>
    <w:qFormat/>
    <w:rsid w:val="00997AAE"/>
    <w:pPr>
      <w:spacing w:after="0"/>
    </w:pPr>
  </w:style>
  <w:style w:type="paragraph" w:customStyle="1" w:styleId="Estilo1">
    <w:name w:val="Estilo1"/>
    <w:basedOn w:val="SaluticSubtituloclaro"/>
    <w:link w:val="Estilo1Car"/>
    <w:rsid w:val="00485394"/>
  </w:style>
  <w:style w:type="character" w:customStyle="1" w:styleId="SaluticSubtituloclaroCar">
    <w:name w:val="[Salutic] Subtitulo claro Car"/>
    <w:basedOn w:val="Fuentedeprrafopredeter"/>
    <w:link w:val="SaluticSubtituloclaro"/>
    <w:rsid w:val="00485394"/>
    <w:rPr>
      <w:color w:val="5DABD4" w:themeColor="accent4"/>
      <w:sz w:val="28"/>
    </w:rPr>
  </w:style>
  <w:style w:type="character" w:customStyle="1" w:styleId="Estilo1Car">
    <w:name w:val="Estilo1 Car"/>
    <w:basedOn w:val="SaluticSubtituloclaroCar"/>
    <w:link w:val="Estilo1"/>
    <w:rsid w:val="00485394"/>
    <w:rPr>
      <w:color w:val="5DABD4" w:themeColor="accent4"/>
      <w:sz w:val="28"/>
    </w:rPr>
  </w:style>
  <w:style w:type="paragraph" w:customStyle="1" w:styleId="SaluticCdigo">
    <w:name w:val="[Salutic] Código"/>
    <w:basedOn w:val="Normal"/>
    <w:qFormat/>
    <w:rsid w:val="00D37AB1"/>
    <w:pPr>
      <w:spacing w:after="0"/>
      <w:ind w:left="227"/>
    </w:pPr>
    <w:rPr>
      <w:rFonts w:ascii="Consolas" w:hAnsi="Consolas"/>
      <w:i/>
      <w:sz w:val="20"/>
    </w:rPr>
  </w:style>
  <w:style w:type="character" w:styleId="Textoennegrita">
    <w:name w:val="Strong"/>
    <w:aliases w:val="[Salutic] Texto en negrita"/>
    <w:basedOn w:val="Fuentedeprrafopredeter"/>
    <w:uiPriority w:val="22"/>
    <w:qFormat/>
    <w:rsid w:val="0026341A"/>
    <w:rPr>
      <w:b/>
      <w:bCs/>
    </w:rPr>
  </w:style>
  <w:style w:type="table" w:customStyle="1" w:styleId="CdigoSalutic">
    <w:name w:val="Código [Salutic]"/>
    <w:basedOn w:val="Tablanormal"/>
    <w:uiPriority w:val="99"/>
    <w:rsid w:val="0075372D"/>
    <w:pPr>
      <w:spacing w:before="240"/>
      <w:contextualSpacing/>
    </w:pPr>
    <w:rPr>
      <w:rFonts w:ascii="Consolas" w:hAnsi="Consolas"/>
      <w:i/>
      <w:sz w:val="20"/>
    </w:rPr>
    <w:tblPr/>
    <w:tcPr>
      <w:shd w:val="clear" w:color="auto" w:fill="F2F2F2" w:themeFill="background1" w:themeFillShade="F2"/>
    </w:tcPr>
  </w:style>
  <w:style w:type="character" w:customStyle="1" w:styleId="moz-txt-link-abbreviated">
    <w:name w:val="moz-txt-link-abbreviated"/>
    <w:basedOn w:val="Fuentedeprrafopredeter"/>
    <w:rsid w:val="0045388E"/>
  </w:style>
  <w:style w:type="character" w:styleId="Mencinsinresolver">
    <w:name w:val="Unresolved Mention"/>
    <w:basedOn w:val="Fuentedeprrafopredeter"/>
    <w:uiPriority w:val="99"/>
    <w:rsid w:val="00F53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%20Cazorla\Desktop\ISO%2027001\Variado\Proceso%20nueva%20incorporaci&#243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D201FAB6D5E4A8286917E07AA40C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57039-00D2-4CF3-84FF-0F7455080834}"/>
      </w:docPartPr>
      <w:docPartBody>
        <w:p w:rsidR="00AE65DE" w:rsidRDefault="00FE752F">
          <w:pPr>
            <w:pStyle w:val="5D201FAB6D5E4A8286917E07AA40C0A8"/>
          </w:pPr>
          <w:r w:rsidRPr="00256CBE">
            <w:rPr>
              <w:rStyle w:val="Textodelmarcadordeposicin"/>
            </w:rPr>
            <w:t>[Compañía]</w:t>
          </w:r>
        </w:p>
      </w:docPartBody>
    </w:docPart>
    <w:docPart>
      <w:docPartPr>
        <w:name w:val="D00A9F0D5A444FA78326081D13DD3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EE3B7-FF71-4E45-9636-5893B6E8190F}"/>
      </w:docPartPr>
      <w:docPartBody>
        <w:p w:rsidR="00AE65DE" w:rsidRDefault="00FE752F">
          <w:pPr>
            <w:pStyle w:val="D00A9F0D5A444FA78326081D13DD34BD"/>
          </w:pPr>
          <w:r w:rsidRPr="00256CBE">
            <w:rPr>
              <w:rStyle w:val="Textodelmarcadordeposicin"/>
            </w:rPr>
            <w:t>[Estado]</w:t>
          </w:r>
        </w:p>
      </w:docPartBody>
    </w:docPart>
    <w:docPart>
      <w:docPartPr>
        <w:name w:val="700ED19BF88C4F7C9F11A1D40A6A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0B339-5F94-49F6-8ED4-FB36D04B4728}"/>
      </w:docPartPr>
      <w:docPartBody>
        <w:p w:rsidR="00AE65DE" w:rsidRDefault="00FE752F">
          <w:pPr>
            <w:pStyle w:val="700ED19BF88C4F7C9F11A1D40A6A86DD"/>
          </w:pPr>
          <w:r w:rsidRPr="00256CBE">
            <w:rPr>
              <w:rStyle w:val="Textodelmarcadordeposicin"/>
            </w:rPr>
            <w:t>[Teléfono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2F"/>
    <w:rsid w:val="00034335"/>
    <w:rsid w:val="000B4856"/>
    <w:rsid w:val="00183158"/>
    <w:rsid w:val="00193775"/>
    <w:rsid w:val="001C57EE"/>
    <w:rsid w:val="002727A1"/>
    <w:rsid w:val="00450015"/>
    <w:rsid w:val="004B33BD"/>
    <w:rsid w:val="00553568"/>
    <w:rsid w:val="00576941"/>
    <w:rsid w:val="007927BA"/>
    <w:rsid w:val="007A6E8A"/>
    <w:rsid w:val="0086170D"/>
    <w:rsid w:val="00990EED"/>
    <w:rsid w:val="00A32020"/>
    <w:rsid w:val="00A724A9"/>
    <w:rsid w:val="00AE65DE"/>
    <w:rsid w:val="00D86AF1"/>
    <w:rsid w:val="00EC7151"/>
    <w:rsid w:val="00FE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D201FAB6D5E4A8286917E07AA40C0A8">
    <w:name w:val="5D201FAB6D5E4A8286917E07AA40C0A8"/>
  </w:style>
  <w:style w:type="paragraph" w:customStyle="1" w:styleId="D00A9F0D5A444FA78326081D13DD34BD">
    <w:name w:val="D00A9F0D5A444FA78326081D13DD34BD"/>
  </w:style>
  <w:style w:type="paragraph" w:customStyle="1" w:styleId="700ED19BF88C4F7C9F11A1D40A6A86DD">
    <w:name w:val="700ED19BF88C4F7C9F11A1D40A6A86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1">
  <a:themeElements>
    <a:clrScheme name="Colores Salutic">
      <a:dk1>
        <a:srgbClr val="333333"/>
      </a:dk1>
      <a:lt1>
        <a:srgbClr val="FFFFFF"/>
      </a:lt1>
      <a:dk2>
        <a:srgbClr val="333333"/>
      </a:dk2>
      <a:lt2>
        <a:srgbClr val="F2F2F2"/>
      </a:lt2>
      <a:accent1>
        <a:srgbClr val="3596C9"/>
      </a:accent1>
      <a:accent2>
        <a:srgbClr val="E87026"/>
      </a:accent2>
      <a:accent3>
        <a:srgbClr val="287AA2"/>
      </a:accent3>
      <a:accent4>
        <a:srgbClr val="5DABD4"/>
      </a:accent4>
      <a:accent5>
        <a:srgbClr val="86C0DF"/>
      </a:accent5>
      <a:accent6>
        <a:srgbClr val="768896"/>
      </a:accent6>
      <a:hlink>
        <a:srgbClr val="287AA2"/>
      </a:hlink>
      <a:folHlink>
        <a:srgbClr val="ED8D5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etropolitan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2018-07-12T00:00:00</PublishDate>
  <Abstract/>
  <CompanyAddress/>
  <CompanyPhone>+34 951 086 094</CompanyPhone>
  <CompanyFax/>
  <CompanyEmail>info@salutic.es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BE7D5972C5F84F9D966E6792B0475F" ma:contentTypeVersion="13" ma:contentTypeDescription="Crear nuevo documento." ma:contentTypeScope="" ma:versionID="f5b887f1df517eb229d57822b05f118e">
  <xsd:schema xmlns:xsd="http://www.w3.org/2001/XMLSchema" xmlns:xs="http://www.w3.org/2001/XMLSchema" xmlns:p="http://schemas.microsoft.com/office/2006/metadata/properties" xmlns:ns1="http://schemas.microsoft.com/sharepoint/v3" xmlns:ns2="c92569b6-02a0-43ea-b5a0-42f299d36b34" xmlns:ns3="6e601b0b-0f34-4542-9345-11a3319a3489" targetNamespace="http://schemas.microsoft.com/office/2006/metadata/properties" ma:root="true" ma:fieldsID="86c0232fa524f7f6672a877a2c364d1e" ns1:_="" ns2:_="" ns3:_="">
    <xsd:import namespace="http://schemas.microsoft.com/sharepoint/v3"/>
    <xsd:import namespace="c92569b6-02a0-43ea-b5a0-42f299d36b34"/>
    <xsd:import namespace="6e601b0b-0f34-4542-9345-11a3319a34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1:PublishingStartDate" minOccurs="0"/>
                <xsd:element ref="ns1:PublishingExpirationDate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4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internalName="PublishingStartDate">
      <xsd:simpleType>
        <xsd:restriction base="dms:Unknown"/>
      </xsd:simpleType>
    </xsd:element>
    <xsd:element name="PublishingExpirationDate" ma:index="15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569b6-02a0-43ea-b5a0-42f299d36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01b0b-0f34-4542-9345-11a3319a34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1792E5-A9F7-411E-A42B-7793040B6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92569b6-02a0-43ea-b5a0-42f299d36b34"/>
    <ds:schemaRef ds:uri="6e601b0b-0f34-4542-9345-11a3319a34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1C015A-097B-4A9B-BE23-4BD1114974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3F1D7A9-2EA5-49EB-8B12-C1E644B5AE5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C897FC6-C6AB-47A3-B869-3E14BF2A22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C:\Users\Marina Cazorla\Desktop\ISO 27001\Variado\Proceso nueva incorporación.dotx</Template>
  <TotalTime>98</TotalTime>
  <Pages>7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Proceso de fichaje e imputación</vt:lpstr>
    </vt:vector>
  </TitlesOfParts>
  <Company>Salutic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Staffy: Modelo de datos</dc:title>
  <dc:subject/>
  <dc:creator>Marina Cazorla</dc:creator>
  <cp:keywords/>
  <dc:description/>
  <cp:lastModifiedBy>Félix de Federico</cp:lastModifiedBy>
  <cp:revision>13</cp:revision>
  <cp:lastPrinted>2018-07-18T09:38:00Z</cp:lastPrinted>
  <dcterms:created xsi:type="dcterms:W3CDTF">2021-01-19T11:19:00Z</dcterms:created>
  <dcterms:modified xsi:type="dcterms:W3CDTF">2025-01-29T08:51:00Z</dcterms:modified>
  <cp:category/>
  <cp:contentStatus>[Versión/estado]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0x01010059BE7D5972C5F84F9D966E6792B0475F</vt:lpwstr>
  </property>
</Properties>
</file>